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63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115" w:type="dxa"/>
          <w:bottom w:w="14" w:type="dxa"/>
          <w:right w:w="115" w:type="dxa"/>
        </w:tblCellMar>
        <w:tblLook w:val="04A0" w:firstRow="1" w:lastRow="0" w:firstColumn="1" w:lastColumn="0" w:noHBand="0" w:noVBand="1"/>
      </w:tblPr>
      <w:tblGrid>
        <w:gridCol w:w="1842"/>
        <w:gridCol w:w="3017"/>
        <w:gridCol w:w="5607"/>
        <w:gridCol w:w="95"/>
        <w:gridCol w:w="251"/>
      </w:tblGrid>
      <w:tr w:rsidR="00910CBB" w14:paraId="12E31873" w14:textId="77777777" w:rsidTr="001A25B9">
        <w:trPr>
          <w:gridAfter w:val="2"/>
          <w:wAfter w:w="160" w:type="pct"/>
          <w:trHeight w:val="413"/>
        </w:trPr>
        <w:tc>
          <w:tcPr>
            <w:tcW w:w="4840" w:type="pct"/>
            <w:gridSpan w:val="3"/>
            <w:shd w:val="clear" w:color="auto" w:fill="auto"/>
            <w:vAlign w:val="bottom"/>
          </w:tcPr>
          <w:p w14:paraId="3E1DA8D7" w14:textId="77777777" w:rsidR="00910CBB" w:rsidRDefault="00D87612" w:rsidP="005A6E1E">
            <w:pPr>
              <w:pStyle w:val="Name"/>
            </w:pPr>
            <w:sdt>
              <w:sdtPr>
                <w:id w:val="5444133"/>
                <w:placeholder>
                  <w:docPart w:val="2C5EF0A1F4C8E5489B75E6B564CE978F"/>
                </w:placeholder>
              </w:sdtPr>
              <w:sdtEndPr/>
              <w:sdtContent>
                <w:r w:rsidR="005A6E1E">
                  <w:t>Nathan Brenner</w:t>
                </w:r>
              </w:sdtContent>
            </w:sdt>
          </w:p>
        </w:tc>
      </w:tr>
      <w:tr w:rsidR="00A00DAD" w14:paraId="6623B654" w14:textId="77777777" w:rsidTr="001A25B9">
        <w:trPr>
          <w:gridAfter w:val="2"/>
          <w:wAfter w:w="160" w:type="pct"/>
          <w:trHeight w:val="618"/>
        </w:trPr>
        <w:tc>
          <w:tcPr>
            <w:tcW w:w="2247" w:type="pct"/>
            <w:gridSpan w:val="2"/>
            <w:shd w:val="clear" w:color="auto" w:fill="auto"/>
            <w:vAlign w:val="bottom"/>
          </w:tcPr>
          <w:p w14:paraId="4DDC07E3" w14:textId="4F064142" w:rsidR="00910CBB" w:rsidRDefault="00910CBB" w:rsidP="005A6E1E">
            <w:pPr>
              <w:pStyle w:val="PersonalInfo"/>
            </w:pPr>
          </w:p>
        </w:tc>
        <w:tc>
          <w:tcPr>
            <w:tcW w:w="2592" w:type="pct"/>
            <w:shd w:val="clear" w:color="auto" w:fill="auto"/>
            <w:vAlign w:val="bottom"/>
          </w:tcPr>
          <w:p w14:paraId="0D2777EB" w14:textId="418B8BB8" w:rsidR="00910CBB" w:rsidRDefault="00D87612" w:rsidP="00985588">
            <w:pPr>
              <w:pStyle w:val="PersonalInfoRight"/>
              <w:ind w:right="429"/>
            </w:pPr>
            <w:sdt>
              <w:sdtPr>
                <w:id w:val="5444140"/>
                <w:placeholder>
                  <w:docPart w:val="AB33F3EB4144F74F8E66CB990BA8B7E3"/>
                </w:placeholder>
              </w:sdtPr>
              <w:sdtEndPr/>
              <w:sdtContent>
                <w:r w:rsidR="00710776">
                  <w:t xml:space="preserve">Email: </w:t>
                </w:r>
                <w:r w:rsidR="005A6E1E">
                  <w:t>Nathan.j.brenner@gmail.com</w:t>
                </w:r>
              </w:sdtContent>
            </w:sdt>
          </w:p>
          <w:sdt>
            <w:sdtPr>
              <w:id w:val="5444141"/>
              <w:placeholder>
                <w:docPart w:val="6C413974A3ABFE45A0466890E22995CE"/>
              </w:placeholder>
            </w:sdtPr>
            <w:sdtEndPr>
              <w:rPr>
                <w:vanish/>
                <w:highlight w:val="yellow"/>
              </w:rPr>
            </w:sdtEndPr>
            <w:sdtContent>
              <w:sdt>
                <w:sdtPr>
                  <w:id w:val="427935718"/>
                  <w:placeholder>
                    <w:docPart w:val="25D6B6A47D4CF5429F5FCAA0001E86FC"/>
                  </w:placeholder>
                </w:sdtPr>
                <w:sdtEndPr/>
                <w:sdtContent>
                  <w:p w14:paraId="3E302DCA" w14:textId="1B3BE284" w:rsidR="005A6E1E" w:rsidRDefault="00710776" w:rsidP="00985588">
                    <w:pPr>
                      <w:pStyle w:val="PersonalInfoRight"/>
                      <w:ind w:right="429"/>
                    </w:pPr>
                    <w:r>
                      <w:t xml:space="preserve"> portfolio: </w:t>
                    </w:r>
                    <w:r w:rsidR="00D87612">
                      <w:t>nathan</w:t>
                    </w:r>
                    <w:bookmarkStart w:id="0" w:name="_GoBack"/>
                    <w:bookmarkEnd w:id="0"/>
                    <w:r w:rsidR="005A6E1E">
                      <w:t>brenner.github.i</w:t>
                    </w:r>
                    <w:r w:rsidR="00985588">
                      <w:t xml:space="preserve">o        </w:t>
                    </w:r>
                    <w:r w:rsidR="005A6E1E">
                      <w:t xml:space="preserve"> </w:t>
                    </w:r>
                  </w:p>
                  <w:p w14:paraId="595979CB" w14:textId="77777777" w:rsidR="005A6E1E" w:rsidRDefault="00D87612" w:rsidP="005A6E1E">
                    <w:pPr>
                      <w:pStyle w:val="PersonalInfoRight"/>
                    </w:pPr>
                  </w:p>
                </w:sdtContent>
              </w:sdt>
              <w:p w14:paraId="58A251A9" w14:textId="77777777" w:rsidR="00910CBB" w:rsidRDefault="00D87612" w:rsidP="001E5C69">
                <w:pPr>
                  <w:pStyle w:val="PersonalInfoRight"/>
                </w:pPr>
              </w:p>
            </w:sdtContent>
          </w:sdt>
        </w:tc>
      </w:tr>
      <w:tr w:rsidR="00910CBB" w14:paraId="18900EFC" w14:textId="77777777" w:rsidTr="001A25B9">
        <w:trPr>
          <w:gridAfter w:val="2"/>
          <w:wAfter w:w="160" w:type="pct"/>
          <w:trHeight w:val="224"/>
        </w:trPr>
        <w:tc>
          <w:tcPr>
            <w:tcW w:w="4840" w:type="pct"/>
            <w:gridSpan w:val="3"/>
            <w:shd w:val="clear" w:color="auto" w:fill="auto"/>
          </w:tcPr>
          <w:p w14:paraId="0316B0FA" w14:textId="77777777" w:rsidR="00910CBB" w:rsidRDefault="00910CBB"/>
        </w:tc>
      </w:tr>
      <w:tr w:rsidR="00A00DAD" w14:paraId="339C48C4" w14:textId="77777777" w:rsidTr="001A25B9">
        <w:trPr>
          <w:gridAfter w:val="2"/>
          <w:wAfter w:w="160" w:type="pct"/>
          <w:trHeight w:val="549"/>
        </w:trPr>
        <w:tc>
          <w:tcPr>
            <w:tcW w:w="852" w:type="pct"/>
            <w:vMerge w:val="restart"/>
            <w:tcBorders>
              <w:top w:val="single" w:sz="4" w:space="0" w:color="F2F2F2" w:themeColor="background1" w:themeShade="F2"/>
              <w:right w:val="single" w:sz="4" w:space="0" w:color="F2F2F2" w:themeColor="background1" w:themeShade="F2"/>
            </w:tcBorders>
            <w:shd w:val="thinDiagStripe" w:color="F9F9F9" w:fill="auto"/>
          </w:tcPr>
          <w:p w14:paraId="699B9ACF" w14:textId="77777777" w:rsidR="001E5C69" w:rsidRPr="00024E30" w:rsidRDefault="00D87612" w:rsidP="00024E30">
            <w:pPr>
              <w:pStyle w:val="ContentHeading"/>
            </w:pPr>
            <w:sdt>
              <w:sdtPr>
                <w:id w:val="5444144"/>
                <w:placeholder>
                  <w:docPart w:val="FD3B1CA8A23EA04E8330E238920A8B76"/>
                </w:placeholder>
                <w:showingPlcHdr/>
              </w:sdtPr>
              <w:sdtEndPr/>
              <w:sdtContent>
                <w:r w:rsidR="001E5C69" w:rsidRPr="00024E30">
                  <w:t>Professional Profile</w:t>
                </w:r>
              </w:sdtContent>
            </w:sdt>
          </w:p>
        </w:tc>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118EF010" w14:textId="13A7A40C" w:rsidR="001E5C69" w:rsidRDefault="00D87612" w:rsidP="0072598D">
            <w:pPr>
              <w:ind w:right="516"/>
              <w:rPr>
                <w:color w:val="404040" w:themeColor="text1" w:themeTint="BF"/>
              </w:rPr>
            </w:pPr>
            <w:sdt>
              <w:sdtPr>
                <w:rPr>
                  <w:rStyle w:val="ContentBodyChar"/>
                </w:rPr>
                <w:id w:val="5444185"/>
                <w:placeholder>
                  <w:docPart w:val="CA84243FE48F924BABC41A1CFD5F5E59"/>
                </w:placeholder>
              </w:sdtPr>
              <w:sdtEndPr>
                <w:rPr>
                  <w:rStyle w:val="ContentBodyChar"/>
                  <w:vanish/>
                  <w:highlight w:val="yellow"/>
                </w:rPr>
              </w:sdtEndPr>
              <w:sdtContent>
                <w:sdt>
                  <w:sdtPr>
                    <w:id w:val="9459735"/>
                    <w:placeholder>
                      <w:docPart w:val="CA37F5A2AEBC464C8D4E9FAC07A2303C"/>
                    </w:placeholder>
                  </w:sdtPr>
                  <w:sdtEndPr/>
                  <w:sdtContent>
                    <w:r w:rsidR="0045695E">
                      <w:t>Looking for wo</w:t>
                    </w:r>
                    <w:r w:rsidR="0072598D">
                      <w:t xml:space="preserve">rk as a front end or full stack </w:t>
                    </w:r>
                    <w:r w:rsidR="0045695E">
                      <w:t>developer on salary or contract status, remotely or near the Portland, Oregon area.</w:t>
                    </w:r>
                  </w:sdtContent>
                </w:sdt>
              </w:sdtContent>
            </w:sdt>
          </w:p>
        </w:tc>
      </w:tr>
      <w:tr w:rsidR="00A00DAD" w14:paraId="1D40F5F3" w14:textId="77777777" w:rsidTr="001A25B9">
        <w:trPr>
          <w:trHeight w:val="753"/>
        </w:trPr>
        <w:tc>
          <w:tcPr>
            <w:tcW w:w="852" w:type="pct"/>
            <w:vMerge/>
            <w:tcBorders>
              <w:bottom w:val="single" w:sz="4" w:space="0" w:color="F2F2F2" w:themeColor="background1" w:themeShade="F2"/>
              <w:right w:val="single" w:sz="4" w:space="0" w:color="F2F2F2" w:themeColor="background1" w:themeShade="F2"/>
            </w:tcBorders>
            <w:shd w:val="thinDiagStripe" w:color="F9F9F9" w:fill="auto"/>
          </w:tcPr>
          <w:p w14:paraId="0DA04E77" w14:textId="77777777" w:rsidR="001E5C69" w:rsidRPr="00024E30" w:rsidRDefault="001E5C69" w:rsidP="00024E30">
            <w:pPr>
              <w:pStyle w:val="ContentHeading"/>
            </w:pPr>
          </w:p>
        </w:tc>
        <w:tc>
          <w:tcPr>
            <w:tcW w:w="4032" w:type="pct"/>
            <w:gridSpan w:val="3"/>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id w:val="5444190"/>
              <w:placeholder>
                <w:docPart w:val="938A1B08D4B47F40916FAE01972F03F2"/>
              </w:placeholder>
            </w:sdtPr>
            <w:sdtEndPr/>
            <w:sdtContent>
              <w:p w14:paraId="442149B5" w14:textId="7368B34D" w:rsidR="00A00DAD" w:rsidRDefault="00B60250" w:rsidP="001A25B9">
                <w:pPr>
                  <w:pStyle w:val="BulletedList"/>
                  <w:ind w:right="521"/>
                </w:pPr>
                <w:r>
                  <w:t>Front-end: html5, css</w:t>
                </w:r>
                <w:r w:rsidR="00A00DAD">
                  <w:t>3, sass, gulp.js, backbone.js</w:t>
                </w:r>
                <w:r w:rsidR="008270FE">
                  <w:t>, angular 1, angular 2</w:t>
                </w:r>
                <w:r w:rsidR="00A00DAD">
                  <w:t>,</w:t>
                </w:r>
                <w:r w:rsidR="008270FE">
                  <w:t xml:space="preserve"> ngrx,</w:t>
                </w:r>
                <w:r w:rsidR="008F1DFE">
                  <w:t xml:space="preserve"> typescript,</w:t>
                </w:r>
                <w:r w:rsidR="00A00DAD">
                  <w:t xml:space="preserve"> </w:t>
                </w:r>
                <w:r w:rsidR="008F1DFE">
                  <w:t xml:space="preserve">es6, </w:t>
                </w:r>
                <w:r w:rsidR="00A00DAD">
                  <w:t>bootstrap</w:t>
                </w:r>
                <w:r w:rsidR="008270FE">
                  <w:t xml:space="preserve"> 3 and 4</w:t>
                </w:r>
                <w:r w:rsidR="00A00DAD">
                  <w:t>, foundation, mobile first/responsive web design, jQuery, underscrore.js</w:t>
                </w:r>
                <w:r>
                  <w:t>, responsive email design, photoshop</w:t>
                </w:r>
              </w:p>
              <w:p w14:paraId="6EBC479C" w14:textId="214D1ACE" w:rsidR="00A00DAD" w:rsidRDefault="001040CA" w:rsidP="001A25B9">
                <w:pPr>
                  <w:pStyle w:val="BulletedList"/>
                  <w:ind w:right="521"/>
                </w:pPr>
                <w:r>
                  <w:t>server: node.js</w:t>
                </w:r>
                <w:r w:rsidR="00A00DAD">
                  <w:t>, express.js</w:t>
                </w:r>
                <w:r w:rsidR="008F1DFE">
                  <w:t>, hapi.js</w:t>
                </w:r>
                <w:r w:rsidR="00A00DAD">
                  <w:t>, jade, json</w:t>
                </w:r>
                <w:r w:rsidR="00B60250">
                  <w:t xml:space="preserve">, mongoose, body-parser, </w:t>
                </w:r>
                <w:r w:rsidR="001A25B9">
                  <w:t>command-line-args, lite-server</w:t>
                </w:r>
                <w:r w:rsidR="008270FE">
                  <w:t>, python 2 and 3, Django</w:t>
                </w:r>
                <w:r w:rsidR="0072598D">
                  <w:t>, Tornado</w:t>
                </w:r>
              </w:p>
              <w:p w14:paraId="0CE6F8C2" w14:textId="5DC87AF6" w:rsidR="00A00DAD" w:rsidRDefault="00A00DAD" w:rsidP="00A00DAD">
                <w:pPr>
                  <w:pStyle w:val="BulletedList"/>
                </w:pPr>
                <w:r>
                  <w:t xml:space="preserve">database: postgresql, </w:t>
                </w:r>
                <w:r w:rsidR="008F1DFE">
                  <w:t xml:space="preserve">sequelize.js, </w:t>
                </w:r>
                <w:r w:rsidR="001A25B9">
                  <w:t>knex.js, M</w:t>
                </w:r>
                <w:r>
                  <w:t>ongoDB, orchestrate.io, third-party api’s</w:t>
                </w:r>
              </w:p>
              <w:p w14:paraId="6BCD05D6" w14:textId="1A88D383" w:rsidR="00A00DAD" w:rsidRDefault="00A00DAD" w:rsidP="00A00DAD">
                <w:pPr>
                  <w:pStyle w:val="BulletedList"/>
                </w:pPr>
                <w:r>
                  <w:t>collaboration: git/gitHub, harvest, slack, basecamp, trello</w:t>
                </w:r>
                <w:r w:rsidR="00D900BD">
                  <w:t>, asana</w:t>
                </w:r>
                <w:r w:rsidR="00B60250">
                  <w:t>, Jira</w:t>
                </w:r>
              </w:p>
              <w:p w14:paraId="67EB6D19" w14:textId="34821BE8" w:rsidR="00A00DAD" w:rsidRDefault="0072598D" w:rsidP="00A00DAD">
                <w:pPr>
                  <w:pStyle w:val="BulletedList"/>
                </w:pPr>
                <w:r>
                  <w:t>tdd/bdd</w:t>
                </w:r>
                <w:r w:rsidR="00A00DAD">
                  <w:t>: mocha.js, chai.js</w:t>
                </w:r>
                <w:r w:rsidR="00D900BD">
                  <w:t>, jasmine</w:t>
                </w:r>
                <w:r w:rsidR="008F1DFE">
                  <w:t>, karma</w:t>
                </w:r>
                <w:r w:rsidR="00B60250">
                  <w:t>, litmus</w:t>
                </w:r>
                <w:r w:rsidR="008270FE">
                  <w:t>, CircleCI</w:t>
                </w:r>
              </w:p>
              <w:p w14:paraId="763ACF8D" w14:textId="6AAB763F" w:rsidR="008F1DFE" w:rsidRDefault="008270FE" w:rsidP="00A00DAD">
                <w:pPr>
                  <w:pStyle w:val="BulletedList"/>
                </w:pPr>
                <w:r>
                  <w:t>mobile development: I</w:t>
                </w:r>
                <w:r w:rsidR="008F1DFE">
                  <w:t>onic</w:t>
                </w:r>
                <w:r>
                  <w:t xml:space="preserve"> 1</w:t>
                </w:r>
              </w:p>
              <w:p w14:paraId="292479A0" w14:textId="2E1D2491" w:rsidR="001E5C69" w:rsidRPr="001E5C69" w:rsidRDefault="00D87612" w:rsidP="00A00DAD">
                <w:pPr>
                  <w:pStyle w:val="BulletedList"/>
                  <w:numPr>
                    <w:ilvl w:val="0"/>
                    <w:numId w:val="0"/>
                  </w:numPr>
                  <w:ind w:left="360"/>
                </w:pPr>
              </w:p>
            </w:sdtContent>
          </w:sdt>
        </w:tc>
        <w:tc>
          <w:tcPr>
            <w:tcW w:w="116" w:type="pct"/>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001E160F" w14:textId="29A9A28E" w:rsidR="001E5C69" w:rsidRPr="001E5C69" w:rsidRDefault="001E5C69" w:rsidP="007B5ABE">
            <w:pPr>
              <w:pStyle w:val="BulletedList"/>
              <w:numPr>
                <w:ilvl w:val="0"/>
                <w:numId w:val="0"/>
              </w:numPr>
            </w:pPr>
          </w:p>
        </w:tc>
      </w:tr>
      <w:tr w:rsidR="00A00DAD" w14:paraId="3322FCFC"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0281D1B" w14:textId="4DC53CDC"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7DF17503" w14:textId="77777777" w:rsidR="00910CBB" w:rsidRDefault="00910CBB">
            <w:pPr>
              <w:rPr>
                <w:color w:val="404040" w:themeColor="text1" w:themeTint="BF"/>
                <w:sz w:val="20"/>
              </w:rPr>
            </w:pPr>
          </w:p>
        </w:tc>
      </w:tr>
      <w:tr w:rsidR="00A00DAD" w:rsidRPr="005A6E1E" w14:paraId="31F7E848" w14:textId="77777777" w:rsidTr="001A25B9">
        <w:trPr>
          <w:gridAfter w:val="2"/>
          <w:wAfter w:w="160" w:type="pct"/>
          <w:trHeight w:val="614"/>
        </w:trPr>
        <w:sdt>
          <w:sdtPr>
            <w:id w:val="5444160"/>
            <w:placeholder>
              <w:docPart w:val="8EBBEAA500A4644293EE1A134951D83B"/>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7F7F7" w:fill="auto"/>
              </w:tcPr>
              <w:p w14:paraId="605023FD" w14:textId="3F9BC62C" w:rsidR="00910CBB" w:rsidRPr="00024E30" w:rsidRDefault="00FC22DF" w:rsidP="00FC22DF">
                <w:pPr>
                  <w:pStyle w:val="ContentHeading"/>
                </w:pPr>
                <w:r>
                  <w:t>Work History</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410B40F8" w14:textId="2C2CF58A" w:rsidR="006A1A05" w:rsidRPr="005A6E1E" w:rsidRDefault="00D87612" w:rsidP="006A1A05">
            <w:pPr>
              <w:pStyle w:val="ContentBodyBold"/>
              <w:rPr>
                <w:rStyle w:val="ContentBodyChar"/>
              </w:rPr>
            </w:pPr>
            <w:sdt>
              <w:sdtPr>
                <w:id w:val="525059652"/>
                <w:placeholder>
                  <w:docPart w:val="B23BE95B43E76B4F8D16C65E19942661"/>
                </w:placeholder>
                <w:date w:fullDate="2016-12-15T00:00:00Z">
                  <w:dateFormat w:val="MMMM d, yyyy"/>
                  <w:lid w:val="en-US"/>
                  <w:storeMappedDataAs w:val="dateTime"/>
                  <w:calendar w:val="gregorian"/>
                </w:date>
              </w:sdtPr>
              <w:sdtEndPr/>
              <w:sdtContent>
                <w:r w:rsidR="0072598D">
                  <w:t>December 15, 2016</w:t>
                </w:r>
              </w:sdtContent>
            </w:sdt>
          </w:p>
          <w:p w14:paraId="67C84E58" w14:textId="27720C1A" w:rsidR="006A1A05" w:rsidRDefault="002D230E" w:rsidP="006A1A05">
            <w:pPr>
              <w:ind w:left="335"/>
              <w:rPr>
                <w:rStyle w:val="ContentBodyChar"/>
              </w:rPr>
            </w:pPr>
            <w:r>
              <w:rPr>
                <w:rStyle w:val="ContentBodyChar"/>
              </w:rPr>
              <w:t>Web Developer, Mercenary Tech</w:t>
            </w:r>
            <w:r w:rsidR="008270FE">
              <w:rPr>
                <w:rStyle w:val="ContentBodyChar"/>
              </w:rPr>
              <w:t>, 220 NW 8</w:t>
            </w:r>
            <w:r w:rsidR="008270FE" w:rsidRPr="008270FE">
              <w:rPr>
                <w:rStyle w:val="ContentBodyChar"/>
                <w:vertAlign w:val="superscript"/>
              </w:rPr>
              <w:t>Th</w:t>
            </w:r>
            <w:r w:rsidR="008270FE">
              <w:rPr>
                <w:rStyle w:val="ContentBodyChar"/>
              </w:rPr>
              <w:t xml:space="preserve"> Ave, Portland, OR 97209</w:t>
            </w:r>
          </w:p>
          <w:p w14:paraId="0A728786" w14:textId="77777777" w:rsidR="006A1A05" w:rsidRDefault="006A1A05" w:rsidP="006A1A05">
            <w:pPr>
              <w:rPr>
                <w:rStyle w:val="ContentBodyChar"/>
              </w:rPr>
            </w:pPr>
          </w:p>
          <w:p w14:paraId="53D48214" w14:textId="5B339421" w:rsidR="0072598D" w:rsidRDefault="0072598D" w:rsidP="008D7F9E">
            <w:pPr>
              <w:pStyle w:val="ListParagraph"/>
              <w:numPr>
                <w:ilvl w:val="0"/>
                <w:numId w:val="6"/>
              </w:numPr>
              <w:ind w:left="335" w:hanging="335"/>
              <w:rPr>
                <w:rStyle w:val="ContentBodyChar"/>
              </w:rPr>
            </w:pPr>
            <w:r w:rsidRPr="0072598D">
              <w:rPr>
                <w:rStyle w:val="ContentBodyChar"/>
              </w:rPr>
              <w:t>December: Full stack development on PrintingPress, an internal app that would serve as a small content management system.  I took the lessons learned from Starphyre, and built the front-end with Angular 2, webpack, Angular Material, NGRX. I refactored the existing api as needed (Python, Tornado, Postgres)</w:t>
            </w:r>
          </w:p>
          <w:p w14:paraId="71F34912" w14:textId="1B57B5F9" w:rsidR="008D7F9E" w:rsidRDefault="008270FE" w:rsidP="008D7F9E">
            <w:pPr>
              <w:pStyle w:val="ListParagraph"/>
              <w:numPr>
                <w:ilvl w:val="0"/>
                <w:numId w:val="6"/>
              </w:numPr>
              <w:ind w:left="335" w:hanging="335"/>
              <w:rPr>
                <w:rStyle w:val="ContentBodyChar"/>
              </w:rPr>
            </w:pPr>
            <w:r>
              <w:rPr>
                <w:rStyle w:val="ContentBodyChar"/>
              </w:rPr>
              <w:t>October - December</w:t>
            </w:r>
            <w:r w:rsidRPr="008270FE">
              <w:rPr>
                <w:rStyle w:val="ContentBodyChar"/>
              </w:rPr>
              <w:t>: Responsible for the front</w:t>
            </w:r>
            <w:r>
              <w:rPr>
                <w:rStyle w:val="ContentBodyChar"/>
              </w:rPr>
              <w:t xml:space="preserve">-end development of </w:t>
            </w:r>
            <w:hyperlink r:id="rId12" w:history="1">
              <w:r w:rsidRPr="008270FE">
                <w:rPr>
                  <w:rStyle w:val="Hyperlink"/>
                  <w:sz w:val="20"/>
                </w:rPr>
                <w:t>Starphyre</w:t>
              </w:r>
            </w:hyperlink>
            <w:r w:rsidRPr="008270FE">
              <w:rPr>
                <w:rStyle w:val="ContentBodyChar"/>
              </w:rPr>
              <w:t xml:space="preserve"> I build this app with angular 2, Typescript, the angular cli, webpack, ngrx, Bootstrap 4, ng-bootstrap.  I coordinated the timeline on building all of the features for each week based off of the request from the client.  That involved creating gitHub issues to work from, coordinating with the developer that was responsible for the api (written in Python) on which endpoints I needed and what the data models would need to look like.  I sent a weekly status report to the client, and demoed the application 2 weeks before the mvp deadline.  I also completed the mvp on time. Roughly 32k lines of code, 65 components, 12 services, 22 services.</w:t>
            </w:r>
            <w:r w:rsidR="002D230E">
              <w:rPr>
                <w:rStyle w:val="ContentBodyChar"/>
              </w:rPr>
              <w:t>As a consultant as part of a remote team, I work with small to mid-size companies to help built their apps</w:t>
            </w:r>
          </w:p>
          <w:p w14:paraId="092E09AA" w14:textId="0F5DEE0E" w:rsidR="008270FE" w:rsidRPr="005A6E1E" w:rsidRDefault="008270FE" w:rsidP="008D7F9E">
            <w:pPr>
              <w:pStyle w:val="ListParagraph"/>
              <w:numPr>
                <w:ilvl w:val="0"/>
                <w:numId w:val="6"/>
              </w:numPr>
              <w:ind w:left="335" w:hanging="335"/>
              <w:rPr>
                <w:rStyle w:val="ContentBodyChar"/>
              </w:rPr>
            </w:pPr>
            <w:r>
              <w:rPr>
                <w:rStyle w:val="ContentBodyChar"/>
              </w:rPr>
              <w:t xml:space="preserve">July - September: </w:t>
            </w:r>
            <w:hyperlink r:id="rId13" w:history="1">
              <w:r w:rsidRPr="008270FE">
                <w:rPr>
                  <w:rStyle w:val="Hyperlink"/>
                  <w:sz w:val="20"/>
                </w:rPr>
                <w:t>Azure Standard</w:t>
              </w:r>
            </w:hyperlink>
            <w:r w:rsidRPr="008270FE">
              <w:rPr>
                <w:rStyle w:val="ContentBodyChar"/>
              </w:rPr>
              <w:t xml:space="preserve"> Angular 1, grunt, Docker, sass, Bootstrap, Python, Django, Postgresql, git/gitHub, Slack, VirtualBox. This site had been worked on for roughly the last 3 years, and was being deployed in August.</w:t>
            </w:r>
          </w:p>
          <w:p w14:paraId="608512C1" w14:textId="77777777" w:rsidR="005B556A" w:rsidRDefault="005B556A" w:rsidP="005B556A">
            <w:pPr>
              <w:pStyle w:val="ListParagraph"/>
              <w:ind w:left="335"/>
              <w:rPr>
                <w:color w:val="000000" w:themeColor="text1"/>
                <w:sz w:val="20"/>
              </w:rPr>
            </w:pPr>
          </w:p>
          <w:p w14:paraId="0F110DF5" w14:textId="3821756E" w:rsidR="002D230E" w:rsidRPr="005A6E1E" w:rsidRDefault="00D87612" w:rsidP="002D230E">
            <w:pPr>
              <w:pStyle w:val="ContentBodyBold"/>
              <w:rPr>
                <w:rStyle w:val="ContentBodyChar"/>
              </w:rPr>
            </w:pPr>
            <w:sdt>
              <w:sdtPr>
                <w:id w:val="1517805490"/>
                <w:placeholder>
                  <w:docPart w:val="DD654ABFCD6DC44290638A8C5CB04990"/>
                </w:placeholder>
                <w:date>
                  <w:dateFormat w:val="MMMM d, yyyy"/>
                  <w:lid w:val="en-US"/>
                  <w:storeMappedDataAs w:val="dateTime"/>
                  <w:calendar w:val="gregorian"/>
                </w:date>
              </w:sdtPr>
              <w:sdtEndPr/>
              <w:sdtContent>
                <w:r w:rsidR="00B77B5D">
                  <w:t>May 2016 – July 2016</w:t>
                </w:r>
              </w:sdtContent>
            </w:sdt>
          </w:p>
          <w:p w14:paraId="1C511698" w14:textId="77777777" w:rsidR="002D230E" w:rsidRDefault="002D230E" w:rsidP="002D230E">
            <w:pPr>
              <w:ind w:left="335"/>
              <w:rPr>
                <w:rStyle w:val="ContentBodyChar"/>
              </w:rPr>
            </w:pPr>
            <w:r>
              <w:rPr>
                <w:rStyle w:val="ContentBodyChar"/>
              </w:rPr>
              <w:t>TA, contractor, MongoDB for M101JS: MongoDB for Node.js Developers</w:t>
            </w:r>
          </w:p>
          <w:p w14:paraId="6DDC8D99" w14:textId="77777777" w:rsidR="002D230E" w:rsidRDefault="002D230E" w:rsidP="002D230E">
            <w:pPr>
              <w:rPr>
                <w:rStyle w:val="ContentBodyChar"/>
              </w:rPr>
            </w:pPr>
          </w:p>
          <w:p w14:paraId="41311241" w14:textId="77777777" w:rsidR="002D230E" w:rsidRPr="005A6E1E" w:rsidRDefault="002D230E" w:rsidP="002D230E">
            <w:pPr>
              <w:pStyle w:val="ListParagraph"/>
              <w:numPr>
                <w:ilvl w:val="0"/>
                <w:numId w:val="6"/>
              </w:numPr>
              <w:ind w:left="335" w:hanging="335"/>
              <w:rPr>
                <w:rStyle w:val="ContentBodyChar"/>
              </w:rPr>
            </w:pPr>
            <w:r w:rsidRPr="006A1A05">
              <w:rPr>
                <w:rStyle w:val="ContentBodyChar"/>
              </w:rPr>
              <w:t>I provide teaching assistance for this online course by answering</w:t>
            </w:r>
            <w:r>
              <w:rPr>
                <w:rStyle w:val="ContentBodyChar"/>
              </w:rPr>
              <w:t xml:space="preserve"> student questions in the forum</w:t>
            </w:r>
            <w:r w:rsidRPr="006A1A05">
              <w:rPr>
                <w:rStyle w:val="ContentBodyChar"/>
              </w:rPr>
              <w:t xml:space="preserve">, proof lectures, quizzes, homework and exam materials for errors. </w:t>
            </w:r>
          </w:p>
          <w:p w14:paraId="4AFE0E60" w14:textId="77777777" w:rsidR="002D230E" w:rsidRPr="002D230E" w:rsidRDefault="002D230E" w:rsidP="002D230E">
            <w:pPr>
              <w:rPr>
                <w:color w:val="000000" w:themeColor="text1"/>
                <w:sz w:val="20"/>
              </w:rPr>
            </w:pPr>
          </w:p>
          <w:p w14:paraId="0F7A660C" w14:textId="77777777" w:rsidR="002D230E" w:rsidRPr="005B556A" w:rsidRDefault="002D230E" w:rsidP="005B556A">
            <w:pPr>
              <w:pStyle w:val="ListParagraph"/>
              <w:ind w:left="335"/>
              <w:rPr>
                <w:color w:val="000000" w:themeColor="text1"/>
                <w:sz w:val="20"/>
              </w:rPr>
            </w:pPr>
          </w:p>
          <w:p w14:paraId="69AD4A13" w14:textId="11B205F8" w:rsidR="00BD4028" w:rsidRPr="005A6E1E" w:rsidRDefault="00D87612" w:rsidP="00BD4028">
            <w:pPr>
              <w:pStyle w:val="ContentBodyBold"/>
              <w:rPr>
                <w:rStyle w:val="ContentBodyChar"/>
              </w:rPr>
            </w:pPr>
            <w:sdt>
              <w:sdtPr>
                <w:id w:val="927626876"/>
                <w:placeholder>
                  <w:docPart w:val="1B3E18EAF8676B42996ADEE1C6FB15F0"/>
                </w:placeholder>
                <w:date>
                  <w:dateFormat w:val="MMMM d, yyyy"/>
                  <w:lid w:val="en-US"/>
                  <w:storeMappedDataAs w:val="dateTime"/>
                  <w:calendar w:val="gregorian"/>
                </w:date>
              </w:sdtPr>
              <w:sdtEndPr/>
              <w:sdtContent>
                <w:r w:rsidR="003F66A9">
                  <w:t>February</w:t>
                </w:r>
                <w:r w:rsidR="0031677C">
                  <w:t xml:space="preserve"> </w:t>
                </w:r>
                <w:r w:rsidR="006513DB">
                  <w:t>2016</w:t>
                </w:r>
                <w:r w:rsidR="00BD4028">
                  <w:t xml:space="preserve"> – </w:t>
                </w:r>
                <w:r w:rsidR="0031677C">
                  <w:t>May</w:t>
                </w:r>
                <w:r w:rsidR="00BD4028">
                  <w:t xml:space="preserve"> </w:t>
                </w:r>
                <w:r w:rsidR="0031677C">
                  <w:t>2016</w:t>
                </w:r>
              </w:sdtContent>
            </w:sdt>
          </w:p>
          <w:p w14:paraId="3CA2C160" w14:textId="77777777" w:rsidR="003F66A9" w:rsidRDefault="003F66A9" w:rsidP="003F66A9">
            <w:pPr>
              <w:ind w:left="335"/>
              <w:rPr>
                <w:rStyle w:val="ContentBodyChar"/>
              </w:rPr>
            </w:pPr>
            <w:r>
              <w:rPr>
                <w:rStyle w:val="ContentBodyChar"/>
              </w:rPr>
              <w:t>Web Developer, CMD Agency</w:t>
            </w:r>
          </w:p>
          <w:p w14:paraId="4AE1610F" w14:textId="77777777" w:rsidR="003F66A9" w:rsidRDefault="003F66A9" w:rsidP="003F66A9">
            <w:pPr>
              <w:rPr>
                <w:rStyle w:val="ContentBodyChar"/>
              </w:rPr>
            </w:pPr>
          </w:p>
          <w:p w14:paraId="4355467A"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lastRenderedPageBreak/>
              <w:t>I wrote responsive HTML emails for a variety of clients while collaborating with QA, designers, producers, and technical directors</w:t>
            </w:r>
          </w:p>
          <w:p w14:paraId="397DA1D8" w14:textId="77777777" w:rsidR="003F66A9" w:rsidRDefault="003F66A9" w:rsidP="001A25B9">
            <w:pPr>
              <w:pStyle w:val="ListParagraph"/>
              <w:numPr>
                <w:ilvl w:val="0"/>
                <w:numId w:val="6"/>
              </w:numPr>
              <w:spacing w:after="200" w:line="276" w:lineRule="auto"/>
              <w:ind w:left="335" w:right="524" w:hanging="335"/>
              <w:rPr>
                <w:rStyle w:val="ContentBodyChar"/>
              </w:rPr>
            </w:pPr>
            <w:r>
              <w:rPr>
                <w:rStyle w:val="ContentBodyChar"/>
              </w:rPr>
              <w:t xml:space="preserve">I refactored an internal form that is used to create Jira epics for the email development team.  The form was built with Angular 1.4.x and php, and prior to my involvement used a lot of jQuery, vanilla type validation, 1 controller per 5 views, 0 services, $scope, and angular ui-router.  My contributions included: A service for handling the data, a controller per view, controller as vm, angular form validation, and some angular ui-bootstrap directives in place of jQuery. </w:t>
            </w:r>
          </w:p>
          <w:p w14:paraId="23B6A80C" w14:textId="77777777" w:rsidR="003F66A9" w:rsidRDefault="003F66A9" w:rsidP="003F66A9">
            <w:pPr>
              <w:pStyle w:val="ListParagraph"/>
              <w:numPr>
                <w:ilvl w:val="0"/>
                <w:numId w:val="6"/>
              </w:numPr>
              <w:spacing w:after="200" w:line="276" w:lineRule="auto"/>
              <w:ind w:left="335" w:hanging="335"/>
              <w:rPr>
                <w:rStyle w:val="ContentBodyChar"/>
              </w:rPr>
            </w:pPr>
            <w:r>
              <w:rPr>
                <w:rStyle w:val="ContentBodyChar"/>
              </w:rPr>
              <w:t>I initiated buiding a ui library of html/css of common components to html emails as a way to improve consistent code quality and reduce time to production.</w:t>
            </w:r>
          </w:p>
          <w:p w14:paraId="3159A043" w14:textId="77777777" w:rsidR="003F66A9" w:rsidRDefault="003F66A9" w:rsidP="001A25B9">
            <w:pPr>
              <w:pStyle w:val="ListParagraph"/>
              <w:numPr>
                <w:ilvl w:val="0"/>
                <w:numId w:val="6"/>
              </w:numPr>
              <w:spacing w:after="200" w:line="276" w:lineRule="auto"/>
              <w:ind w:left="335" w:right="614" w:hanging="335"/>
              <w:rPr>
                <w:rStyle w:val="ContentBodyChar"/>
              </w:rPr>
            </w:pPr>
            <w:r>
              <w:rPr>
                <w:rStyle w:val="ContentBodyChar"/>
              </w:rPr>
              <w:t>I was hired on as a contractor through Aquent/Vitamin T and my contract was ended under good terms due to lack of work coming in for the email development team.</w:t>
            </w:r>
          </w:p>
          <w:p w14:paraId="56660441" w14:textId="77777777" w:rsidR="003F66A9" w:rsidRDefault="003F66A9" w:rsidP="003F66A9">
            <w:pPr>
              <w:pStyle w:val="ListParagraph"/>
              <w:numPr>
                <w:ilvl w:val="0"/>
                <w:numId w:val="6"/>
              </w:numPr>
              <w:ind w:left="335" w:hanging="335"/>
              <w:rPr>
                <w:rStyle w:val="ContentBodyChar"/>
              </w:rPr>
            </w:pPr>
            <w:r>
              <w:rPr>
                <w:rStyle w:val="ContentBodyChar"/>
              </w:rPr>
              <w:t>HTML, CSS, Javascript, Angular, Jira, Jira REST Api, Photoshop, Litmus</w:t>
            </w:r>
          </w:p>
          <w:p w14:paraId="10F4D53F" w14:textId="77777777" w:rsidR="00BD4028" w:rsidRDefault="00BD4028" w:rsidP="008D7F9E">
            <w:pPr>
              <w:pStyle w:val="ContentBodyBold"/>
            </w:pPr>
          </w:p>
          <w:p w14:paraId="061A3D04" w14:textId="4CC84465" w:rsidR="008D7F9E" w:rsidRPr="005A6E1E" w:rsidRDefault="00D87612" w:rsidP="008D7F9E">
            <w:pPr>
              <w:pStyle w:val="ContentBodyBold"/>
              <w:rPr>
                <w:rStyle w:val="ContentBodyChar"/>
              </w:rPr>
            </w:pPr>
            <w:sdt>
              <w:sdtPr>
                <w:id w:val="-1031808875"/>
                <w:placeholder>
                  <w:docPart w:val="FBF1781F19F20A4F9BF2DB8B3D0DEED6"/>
                </w:placeholder>
                <w:date>
                  <w:dateFormat w:val="MMMM d, yyyy"/>
                  <w:lid w:val="en-US"/>
                  <w:storeMappedDataAs w:val="dateTime"/>
                  <w:calendar w:val="gregorian"/>
                </w:date>
              </w:sdtPr>
              <w:sdtEndPr/>
              <w:sdtContent>
                <w:r w:rsidR="008D7F9E">
                  <w:t>October 2015 – July 2015</w:t>
                </w:r>
              </w:sdtContent>
            </w:sdt>
          </w:p>
          <w:p w14:paraId="3C095822" w14:textId="5E8DC9F6" w:rsidR="006777D8" w:rsidRDefault="006777D8" w:rsidP="006777D8">
            <w:pPr>
              <w:ind w:left="335"/>
              <w:rPr>
                <w:rStyle w:val="ContentBodyChar"/>
              </w:rPr>
            </w:pPr>
            <w:r>
              <w:rPr>
                <w:rStyle w:val="ContentBodyChar"/>
              </w:rPr>
              <w:t>freelance front-end developer</w:t>
            </w:r>
          </w:p>
          <w:p w14:paraId="4D86E997" w14:textId="77777777" w:rsidR="006777D8" w:rsidRDefault="006777D8" w:rsidP="006777D8">
            <w:pPr>
              <w:rPr>
                <w:rStyle w:val="ContentBodyChar"/>
              </w:rPr>
            </w:pPr>
          </w:p>
          <w:p w14:paraId="32D9E71B" w14:textId="514F2A2F" w:rsidR="006777D8" w:rsidRDefault="006777D8" w:rsidP="001A25B9">
            <w:pPr>
              <w:pStyle w:val="ListParagraph"/>
              <w:numPr>
                <w:ilvl w:val="0"/>
                <w:numId w:val="6"/>
              </w:numPr>
              <w:ind w:left="335" w:right="614" w:hanging="335"/>
              <w:rPr>
                <w:rStyle w:val="ContentBodyChar"/>
              </w:rPr>
            </w:pPr>
            <w:r>
              <w:rPr>
                <w:rStyle w:val="ContentBodyChar"/>
              </w:rPr>
              <w:t>T</w:t>
            </w:r>
            <w:r w:rsidRPr="006777D8">
              <w:rPr>
                <w:rStyle w:val="ContentBodyChar"/>
              </w:rPr>
              <w:t xml:space="preserve">he product is a cross platform app built with Ionic.  </w:t>
            </w:r>
            <w:r w:rsidR="006A1A05">
              <w:rPr>
                <w:rStyle w:val="ContentBodyChar"/>
              </w:rPr>
              <w:t>I wrote</w:t>
            </w:r>
            <w:r w:rsidRPr="006777D8">
              <w:rPr>
                <w:rStyle w:val="ContentBodyChar"/>
              </w:rPr>
              <w:t xml:space="preserve"> Angular controllers, services, views, and </w:t>
            </w:r>
            <w:r w:rsidR="00D667AB">
              <w:rPr>
                <w:rStyle w:val="ContentBodyChar"/>
              </w:rPr>
              <w:t xml:space="preserve">Jasmine unit </w:t>
            </w:r>
            <w:r w:rsidRPr="006777D8">
              <w:rPr>
                <w:rStyle w:val="ContentBodyChar"/>
              </w:rPr>
              <w:t>tests in TypeScript with a backend developer</w:t>
            </w:r>
            <w:r w:rsidR="008F1DFE">
              <w:rPr>
                <w:rStyle w:val="ContentBodyChar"/>
              </w:rPr>
              <w:t>, along with contributing on the backend api (node, hapi.js, postgresql, sequelize.js)</w:t>
            </w:r>
            <w:r w:rsidRPr="006777D8">
              <w:rPr>
                <w:rStyle w:val="ContentBodyChar"/>
              </w:rPr>
              <w:t>.</w:t>
            </w:r>
          </w:p>
          <w:p w14:paraId="647F7B8A" w14:textId="77777777" w:rsidR="006777D8" w:rsidRDefault="006777D8" w:rsidP="00FC22DF">
            <w:pPr>
              <w:pStyle w:val="ContentBodyBold"/>
            </w:pPr>
          </w:p>
          <w:p w14:paraId="0C412835" w14:textId="77777777" w:rsidR="00FC22DF" w:rsidRPr="005A6E1E" w:rsidRDefault="00D87612" w:rsidP="00FC22DF">
            <w:pPr>
              <w:pStyle w:val="ContentBodyBold"/>
              <w:rPr>
                <w:rStyle w:val="ContentBodyChar"/>
              </w:rPr>
            </w:pPr>
            <w:sdt>
              <w:sdtPr>
                <w:id w:val="320928754"/>
                <w:placeholder>
                  <w:docPart w:val="8790890B00745941BB9D23E79DB3899B"/>
                </w:placeholder>
                <w:date>
                  <w:dateFormat w:val="MMMM d, yyyy"/>
                  <w:lid w:val="en-US"/>
                  <w:storeMappedDataAs w:val="dateTime"/>
                  <w:calendar w:val="gregorian"/>
                </w:date>
              </w:sdtPr>
              <w:sdtEndPr/>
              <w:sdtContent>
                <w:r w:rsidR="00FC22DF">
                  <w:t>January 2015 – July 2015</w:t>
                </w:r>
              </w:sdtContent>
            </w:sdt>
          </w:p>
          <w:p w14:paraId="3AB02EC1" w14:textId="77777777" w:rsidR="00FC22DF" w:rsidRDefault="00D87612" w:rsidP="000D7F41">
            <w:pPr>
              <w:ind w:left="335"/>
              <w:rPr>
                <w:rStyle w:val="ContentBodyChar"/>
              </w:rPr>
            </w:pPr>
            <w:sdt>
              <w:sdtPr>
                <w:rPr>
                  <w:rStyle w:val="ContentBodyChar"/>
                </w:rPr>
                <w:id w:val="-599718151"/>
                <w:placeholder>
                  <w:docPart w:val="16294B7139C9414EAB9D6B65E223001B"/>
                </w:placeholder>
              </w:sdtPr>
              <w:sdtEndPr>
                <w:rPr>
                  <w:rStyle w:val="ContentBodyChar"/>
                </w:rPr>
              </w:sdtEndPr>
              <w:sdtContent>
                <w:r w:rsidR="00FC22DF">
                  <w:rPr>
                    <w:rStyle w:val="ContentBodyChar"/>
                  </w:rPr>
                  <w:t>Web Foundations Instructor, teacher assistant, Instructional Designer</w:t>
                </w:r>
              </w:sdtContent>
            </w:sdt>
            <w:r w:rsidR="00FC22DF" w:rsidRPr="000D7F41">
              <w:rPr>
                <w:color w:val="404040" w:themeColor="text1" w:themeTint="BF"/>
                <w:sz w:val="20"/>
              </w:rPr>
              <w:t xml:space="preserve">, </w:t>
            </w:r>
            <w:sdt>
              <w:sdtPr>
                <w:rPr>
                  <w:rStyle w:val="ContentBodyChar"/>
                </w:rPr>
                <w:id w:val="-731539481"/>
                <w:placeholder>
                  <w:docPart w:val="3C96B5A887EE284DBE1EA58BBAF3172E"/>
                </w:placeholder>
              </w:sdtPr>
              <w:sdtEndPr>
                <w:rPr>
                  <w:rStyle w:val="ContentBodyChar"/>
                </w:rPr>
              </w:sdtEndPr>
              <w:sdtContent>
                <w:r w:rsidR="00FC22DF">
                  <w:rPr>
                    <w:rStyle w:val="ContentBodyChar"/>
                  </w:rPr>
                  <w:t>Portland Code School</w:t>
                </w:r>
              </w:sdtContent>
            </w:sdt>
            <w:r w:rsidR="00FC22DF" w:rsidRPr="000D7F41">
              <w:rPr>
                <w:color w:val="404040" w:themeColor="text1" w:themeTint="BF"/>
                <w:sz w:val="20"/>
              </w:rPr>
              <w:t xml:space="preserve">, </w:t>
            </w:r>
            <w:sdt>
              <w:sdtPr>
                <w:rPr>
                  <w:rStyle w:val="ContentBodyChar"/>
                </w:rPr>
                <w:id w:val="-905293509"/>
                <w:placeholder>
                  <w:docPart w:val="30306E4EEC853947AC2255006D898A98"/>
                </w:placeholder>
              </w:sdtPr>
              <w:sdtEndPr>
                <w:rPr>
                  <w:rStyle w:val="ContentBodyChar"/>
                </w:rPr>
              </w:sdtEndPr>
              <w:sdtContent>
                <w:r w:rsidR="00FC22DF">
                  <w:rPr>
                    <w:rStyle w:val="ContentBodyChar"/>
                  </w:rPr>
                  <w:t>Portland, OR</w:t>
                </w:r>
              </w:sdtContent>
            </w:sdt>
            <w:r w:rsidR="00FC22DF">
              <w:rPr>
                <w:rStyle w:val="ContentBodyChar"/>
              </w:rPr>
              <w:t>.</w:t>
            </w:r>
          </w:p>
          <w:p w14:paraId="1A9435D3" w14:textId="77777777" w:rsidR="00FC22DF" w:rsidRDefault="00FC22DF" w:rsidP="00FC22DF">
            <w:pPr>
              <w:rPr>
                <w:rStyle w:val="ContentBodyChar"/>
              </w:rPr>
            </w:pPr>
          </w:p>
          <w:p w14:paraId="13FE701E" w14:textId="77777777" w:rsidR="00FC22DF" w:rsidRDefault="00FC22DF" w:rsidP="001A25B9">
            <w:pPr>
              <w:pStyle w:val="ListParagraph"/>
              <w:numPr>
                <w:ilvl w:val="0"/>
                <w:numId w:val="6"/>
              </w:numPr>
              <w:ind w:left="335" w:right="614" w:hanging="335"/>
              <w:rPr>
                <w:rStyle w:val="ContentBodyChar"/>
              </w:rPr>
            </w:pPr>
            <w:r>
              <w:rPr>
                <w:rStyle w:val="ContentBodyChar"/>
              </w:rPr>
              <w:t>Web Foundations is a 8 week class  that meets twice a week in the evening for 3 hours.  Topics include html 5, css 3, jquery, and basic javaScript. By the end of the class, students are able to create a static web site with some minimal ui interaction.</w:t>
            </w:r>
          </w:p>
          <w:p w14:paraId="231FE5BF" w14:textId="77777777" w:rsidR="00FC22DF" w:rsidRDefault="00FC22DF" w:rsidP="001A25B9">
            <w:pPr>
              <w:pStyle w:val="ListParagraph"/>
              <w:numPr>
                <w:ilvl w:val="0"/>
                <w:numId w:val="6"/>
              </w:numPr>
              <w:ind w:left="335" w:right="614" w:hanging="335"/>
              <w:rPr>
                <w:rStyle w:val="ContentBodyChar"/>
              </w:rPr>
            </w:pPr>
            <w:r>
              <w:rPr>
                <w:rStyle w:val="ContentBodyChar"/>
              </w:rPr>
              <w:t>As an instructional designer, I standardized the lesson plans for the instructor and collaborated with the instructor to improve the course for future iterations, along with acting as a student to this class.</w:t>
            </w:r>
          </w:p>
          <w:p w14:paraId="19BDA8BB" w14:textId="77777777" w:rsidR="00FC22DF" w:rsidRDefault="00FC22DF" w:rsidP="00B45866">
            <w:pPr>
              <w:pStyle w:val="ListParagraph"/>
              <w:numPr>
                <w:ilvl w:val="0"/>
                <w:numId w:val="6"/>
              </w:numPr>
              <w:ind w:left="335" w:right="516" w:hanging="335"/>
              <w:rPr>
                <w:rStyle w:val="ContentBodyChar"/>
              </w:rPr>
            </w:pPr>
            <w:r>
              <w:rPr>
                <w:rStyle w:val="ContentBodyChar"/>
              </w:rPr>
              <w:t>As a teacher assistant, I provided feedback and guidance to students in class, along with monitering their gitHub activity. I served in this capactity after I completed this class  as a student.</w:t>
            </w:r>
          </w:p>
          <w:p w14:paraId="1BFEC755" w14:textId="77777777" w:rsidR="00FC22DF" w:rsidRPr="000D7F41" w:rsidRDefault="00FC22DF" w:rsidP="00B45866">
            <w:pPr>
              <w:pStyle w:val="ListParagraph"/>
              <w:numPr>
                <w:ilvl w:val="0"/>
                <w:numId w:val="6"/>
              </w:numPr>
              <w:ind w:left="335" w:right="516" w:hanging="335"/>
              <w:rPr>
                <w:color w:val="000000" w:themeColor="text1"/>
                <w:sz w:val="20"/>
              </w:rPr>
            </w:pPr>
            <w:r>
              <w:rPr>
                <w:rStyle w:val="ContentBodyChar"/>
              </w:rPr>
              <w:t>As an instructor, I introduced new concepts and topics, along with monitering gitHub activity, and activity with external resources such as treehouse and codecademy.</w:t>
            </w:r>
          </w:p>
          <w:p w14:paraId="6C7036A6" w14:textId="77777777" w:rsidR="00FC22DF" w:rsidRPr="005A6E1E" w:rsidRDefault="00FC22DF" w:rsidP="00DB3485">
            <w:pPr>
              <w:tabs>
                <w:tab w:val="left" w:pos="4818"/>
              </w:tabs>
              <w:rPr>
                <w:color w:val="404040" w:themeColor="text1" w:themeTint="BF"/>
                <w:sz w:val="20"/>
              </w:rPr>
            </w:pPr>
          </w:p>
          <w:p w14:paraId="27ED8135" w14:textId="77777777" w:rsidR="00FC22DF" w:rsidRPr="005A6E1E" w:rsidRDefault="00D87612" w:rsidP="00FC22DF">
            <w:pPr>
              <w:pStyle w:val="ContentBodyBold"/>
            </w:pPr>
            <w:sdt>
              <w:sdtPr>
                <w:id w:val="-1537504339"/>
                <w:placeholder>
                  <w:docPart w:val="187593FDC529744AB700EFF351679336"/>
                </w:placeholder>
                <w:date>
                  <w:dateFormat w:val="MMMM d, yyyy"/>
                  <w:lid w:val="en-US"/>
                  <w:storeMappedDataAs w:val="dateTime"/>
                  <w:calendar w:val="gregorian"/>
                </w:date>
              </w:sdtPr>
              <w:sdtEndPr/>
              <w:sdtContent>
                <w:r w:rsidR="00FC22DF">
                  <w:t>August 2012 – June 2013</w:t>
                </w:r>
              </w:sdtContent>
            </w:sdt>
          </w:p>
          <w:p w14:paraId="030C56EF" w14:textId="20A084B2" w:rsidR="00FC22DF" w:rsidRDefault="00D87612" w:rsidP="000D7F41">
            <w:pPr>
              <w:ind w:left="335"/>
              <w:rPr>
                <w:rStyle w:val="ContentBodyChar"/>
              </w:rPr>
            </w:pPr>
            <w:sdt>
              <w:sdtPr>
                <w:rPr>
                  <w:rStyle w:val="ContentBodyChar"/>
                </w:rPr>
                <w:id w:val="-1105644518"/>
                <w:placeholder>
                  <w:docPart w:val="448F38CCEE9DF644AC162A312106AF6B"/>
                </w:placeholder>
              </w:sdtPr>
              <w:sdtEndPr>
                <w:rPr>
                  <w:rStyle w:val="ContentBodyChar"/>
                </w:rPr>
              </w:sdtEndPr>
              <w:sdtContent>
                <w:r w:rsidR="00FC22DF">
                  <w:rPr>
                    <w:rStyle w:val="ContentBodyChar"/>
                  </w:rPr>
                  <w:t>Music Teacher</w:t>
                </w:r>
              </w:sdtContent>
            </w:sdt>
            <w:r w:rsidR="00FC22DF" w:rsidRPr="005A6E1E">
              <w:rPr>
                <w:color w:val="404040" w:themeColor="text1" w:themeTint="BF"/>
                <w:sz w:val="20"/>
              </w:rPr>
              <w:t xml:space="preserve">, </w:t>
            </w:r>
            <w:sdt>
              <w:sdtPr>
                <w:rPr>
                  <w:rStyle w:val="ContentBodyChar"/>
                </w:rPr>
                <w:id w:val="245154469"/>
                <w:placeholder>
                  <w:docPart w:val="A1451CEEA21468428B8BABC96E68E458"/>
                </w:placeholder>
              </w:sdtPr>
              <w:sdtEndPr>
                <w:rPr>
                  <w:rStyle w:val="ContentBodyChar"/>
                </w:rPr>
              </w:sdtEndPr>
              <w:sdtContent>
                <w:r w:rsidR="00FC22DF">
                  <w:rPr>
                    <w:rStyle w:val="ContentBodyChar"/>
                  </w:rPr>
                  <w:t>Pine Eagle School District 61</w:t>
                </w:r>
              </w:sdtContent>
            </w:sdt>
            <w:r w:rsidR="00FC22DF" w:rsidRPr="005A6E1E">
              <w:rPr>
                <w:color w:val="404040" w:themeColor="text1" w:themeTint="BF"/>
                <w:sz w:val="20"/>
              </w:rPr>
              <w:t xml:space="preserve">, </w:t>
            </w:r>
            <w:sdt>
              <w:sdtPr>
                <w:rPr>
                  <w:rStyle w:val="ContentBodyChar"/>
                </w:rPr>
                <w:id w:val="-1515924123"/>
                <w:placeholder>
                  <w:docPart w:val="1F261DA9D2627D4B80330E05077C70A9"/>
                </w:placeholder>
              </w:sdtPr>
              <w:sdtEndPr>
                <w:rPr>
                  <w:rStyle w:val="ContentBodyChar"/>
                </w:rPr>
              </w:sdtEndPr>
              <w:sdtContent>
                <w:r w:rsidR="00FC22DF">
                  <w:rPr>
                    <w:rStyle w:val="ContentBodyChar"/>
                  </w:rPr>
                  <w:t xml:space="preserve">Halfway, </w:t>
                </w:r>
                <w:r w:rsidR="00DB3485">
                  <w:rPr>
                    <w:rStyle w:val="ContentBodyChar"/>
                  </w:rPr>
                  <w:t xml:space="preserve"> </w:t>
                </w:r>
                <w:r w:rsidR="00FC22DF">
                  <w:rPr>
                    <w:rStyle w:val="ContentBodyChar"/>
                  </w:rPr>
                  <w:t>OR</w:t>
                </w:r>
              </w:sdtContent>
            </w:sdt>
          </w:p>
          <w:p w14:paraId="5D828E51" w14:textId="0721282B" w:rsidR="00FC22DF" w:rsidRDefault="00FC22DF" w:rsidP="00FC22DF">
            <w:pPr>
              <w:rPr>
                <w:rStyle w:val="ContentBodyChar"/>
              </w:rPr>
            </w:pPr>
          </w:p>
          <w:p w14:paraId="749A9EE0" w14:textId="77777777" w:rsidR="00FC22DF" w:rsidRDefault="00FC22DF" w:rsidP="00B45866">
            <w:pPr>
              <w:pStyle w:val="ListParagraph"/>
              <w:numPr>
                <w:ilvl w:val="0"/>
                <w:numId w:val="7"/>
              </w:numPr>
              <w:ind w:left="335" w:right="426" w:hanging="335"/>
              <w:rPr>
                <w:rStyle w:val="ContentBodyChar"/>
              </w:rPr>
            </w:pPr>
            <w:r>
              <w:rPr>
                <w:rStyle w:val="ContentBodyChar"/>
              </w:rPr>
              <w:t>I taught general music to k-4</w:t>
            </w:r>
            <w:r w:rsidRPr="000D7F41">
              <w:rPr>
                <w:rStyle w:val="ContentBodyChar"/>
                <w:vertAlign w:val="superscript"/>
              </w:rPr>
              <w:t>th</w:t>
            </w:r>
            <w:r>
              <w:rPr>
                <w:rStyle w:val="ContentBodyChar"/>
              </w:rPr>
              <w:t xml:space="preserve"> grade, beginning band, intermediate band, high school band, high school choir, high school algebra, and yearbook.</w:t>
            </w:r>
          </w:p>
          <w:p w14:paraId="6ACDF554" w14:textId="77777777" w:rsidR="00FC22DF" w:rsidRDefault="00FC22DF" w:rsidP="00FC22DF">
            <w:pPr>
              <w:rPr>
                <w:rStyle w:val="ContentBodyChar"/>
              </w:rPr>
            </w:pPr>
          </w:p>
          <w:p w14:paraId="7A497E64" w14:textId="77777777" w:rsidR="00FC22DF" w:rsidRPr="005A6E1E" w:rsidRDefault="00D87612" w:rsidP="00FC22DF">
            <w:pPr>
              <w:pStyle w:val="ContentBodyBold"/>
            </w:pPr>
            <w:sdt>
              <w:sdtPr>
                <w:id w:val="-43217985"/>
                <w:placeholder>
                  <w:docPart w:val="35E98F29C3060A4A9E73DFABA9771A37"/>
                </w:placeholder>
                <w:date>
                  <w:dateFormat w:val="MMMM d, yyyy"/>
                  <w:lid w:val="en-US"/>
                  <w:storeMappedDataAs w:val="dateTime"/>
                  <w:calendar w:val="gregorian"/>
                </w:date>
              </w:sdtPr>
              <w:sdtEndPr/>
              <w:sdtContent>
                <w:r w:rsidR="00FC22DF">
                  <w:t>August 2009 – June 2012</w:t>
                </w:r>
              </w:sdtContent>
            </w:sdt>
          </w:p>
          <w:p w14:paraId="4619FF13" w14:textId="616A55B3" w:rsidR="000D7F41" w:rsidRDefault="00D87612" w:rsidP="000D7F41">
            <w:pPr>
              <w:ind w:left="335"/>
              <w:rPr>
                <w:rStyle w:val="ContentBodyChar"/>
              </w:rPr>
            </w:pPr>
            <w:sdt>
              <w:sdtPr>
                <w:rPr>
                  <w:rStyle w:val="ContentBodyChar"/>
                </w:rPr>
                <w:id w:val="2096976790"/>
                <w:placeholder>
                  <w:docPart w:val="F9D15688AB38CC439194D92A4E765555"/>
                </w:placeholder>
              </w:sdtPr>
              <w:sdtEndPr>
                <w:rPr>
                  <w:rStyle w:val="ContentBodyChar"/>
                </w:rPr>
              </w:sdtEndPr>
              <w:sdtContent>
                <w:r w:rsidR="00FC22DF">
                  <w:rPr>
                    <w:rStyle w:val="ContentBodyChar"/>
                  </w:rPr>
                  <w:t>Substitute Teacher</w:t>
                </w:r>
              </w:sdtContent>
            </w:sdt>
            <w:r w:rsidR="00FC22DF" w:rsidRPr="005A6E1E">
              <w:rPr>
                <w:color w:val="404040" w:themeColor="text1" w:themeTint="BF"/>
                <w:sz w:val="20"/>
              </w:rPr>
              <w:t xml:space="preserve">, </w:t>
            </w:r>
            <w:sdt>
              <w:sdtPr>
                <w:rPr>
                  <w:rStyle w:val="ContentBodyChar"/>
                </w:rPr>
                <w:id w:val="175315157"/>
                <w:placeholder>
                  <w:docPart w:val="BBC8AB66B0A2BC4DA43B0CFDCAB44844"/>
                </w:placeholder>
              </w:sdtPr>
              <w:sdtEndPr>
                <w:rPr>
                  <w:rStyle w:val="ContentBodyChar"/>
                </w:rPr>
              </w:sdtEndPr>
              <w:sdtContent>
                <w:r w:rsidR="00FC22DF">
                  <w:rPr>
                    <w:rStyle w:val="ContentBodyChar"/>
                  </w:rPr>
                  <w:t>Greater Albany Public School District 8J</w:t>
                </w:r>
              </w:sdtContent>
            </w:sdt>
            <w:r w:rsidR="00FC22DF" w:rsidRPr="005A6E1E">
              <w:rPr>
                <w:color w:val="404040" w:themeColor="text1" w:themeTint="BF"/>
                <w:sz w:val="20"/>
              </w:rPr>
              <w:t xml:space="preserve">, </w:t>
            </w:r>
            <w:sdt>
              <w:sdtPr>
                <w:rPr>
                  <w:rStyle w:val="ContentBodyChar"/>
                </w:rPr>
                <w:id w:val="-150837388"/>
                <w:placeholder>
                  <w:docPart w:val="BCCE794657361B46A8BE9C000AFA3B9E"/>
                </w:placeholder>
              </w:sdtPr>
              <w:sdtEndPr>
                <w:rPr>
                  <w:rStyle w:val="ContentBodyChar"/>
                </w:rPr>
              </w:sdtEndPr>
              <w:sdtContent>
                <w:r w:rsidR="00FC22DF">
                  <w:rPr>
                    <w:rStyle w:val="ContentBodyChar"/>
                  </w:rPr>
                  <w:t>Albany, OR</w:t>
                </w:r>
              </w:sdtContent>
            </w:sdt>
          </w:p>
          <w:p w14:paraId="56FB754F" w14:textId="4766A312" w:rsidR="000D7F41" w:rsidRDefault="000D7F41" w:rsidP="000D7F41">
            <w:pPr>
              <w:ind w:left="335"/>
              <w:rPr>
                <w:rStyle w:val="ContentBodyChar"/>
              </w:rPr>
            </w:pPr>
          </w:p>
          <w:p w14:paraId="7082AB4D" w14:textId="30814B44" w:rsidR="00FC22DF" w:rsidRDefault="000D7F41" w:rsidP="00B45866">
            <w:pPr>
              <w:pStyle w:val="ListParagraph"/>
              <w:numPr>
                <w:ilvl w:val="0"/>
                <w:numId w:val="5"/>
              </w:numPr>
              <w:tabs>
                <w:tab w:val="left" w:pos="8148"/>
              </w:tabs>
              <w:ind w:left="335" w:right="426" w:hanging="335"/>
              <w:rPr>
                <w:rStyle w:val="ContentBodyChar"/>
              </w:rPr>
            </w:pPr>
            <w:r>
              <w:rPr>
                <w:rStyle w:val="ContentBodyChar"/>
              </w:rPr>
              <w:t>I filled in for absent teachers on a short term basis in  several of the school districts surrounding Albany.</w:t>
            </w:r>
          </w:p>
          <w:p w14:paraId="2A664F2B" w14:textId="511E1173" w:rsidR="00910CBB" w:rsidRDefault="00910CBB" w:rsidP="00FC22DF">
            <w:pPr>
              <w:pStyle w:val="BulletedList"/>
              <w:numPr>
                <w:ilvl w:val="0"/>
                <w:numId w:val="0"/>
              </w:numPr>
            </w:pPr>
          </w:p>
        </w:tc>
      </w:tr>
      <w:tr w:rsidR="00A00DAD" w14:paraId="01D6A7E4"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0E96ECD3" w14:textId="3F868D90"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4F0805E3" w14:textId="77777777" w:rsidR="00910CBB" w:rsidRDefault="00910CBB">
            <w:pPr>
              <w:rPr>
                <w:color w:val="404040" w:themeColor="text1" w:themeTint="BF"/>
                <w:sz w:val="20"/>
              </w:rPr>
            </w:pPr>
          </w:p>
        </w:tc>
      </w:tr>
      <w:tr w:rsidR="00A00DAD" w:rsidRPr="005A6E1E" w14:paraId="6A1FA6A6" w14:textId="77777777" w:rsidTr="001A25B9">
        <w:trPr>
          <w:gridAfter w:val="2"/>
          <w:wAfter w:w="160" w:type="pct"/>
          <w:trHeight w:val="985"/>
        </w:trPr>
        <w:sdt>
          <w:sdtPr>
            <w:id w:val="5444170"/>
            <w:placeholder>
              <w:docPart w:val="E9A178BB936429479B2DCDB135DE3876"/>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22F381D0" w14:textId="25A39718" w:rsidR="00910CBB" w:rsidRPr="005A6E1E" w:rsidRDefault="000D7F41" w:rsidP="000D7F41">
                <w:pPr>
                  <w:pStyle w:val="ContentHeading"/>
                </w:pPr>
                <w:r>
                  <w:t>Recent Projects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01"/>
              <w:placeholder>
                <w:docPart w:val="5734E834D17BE44988EC4E674BEF1F64"/>
              </w:placeholder>
            </w:sdtPr>
            <w:sdtEndPr>
              <w:rPr>
                <w:rStyle w:val="ContentBodyChar"/>
              </w:rPr>
            </w:sdtEndPr>
            <w:sdtContent>
              <w:sdt>
                <w:sdtPr>
                  <w:rPr>
                    <w:rStyle w:val="ContentBodyChar"/>
                  </w:rPr>
                  <w:id w:val="1850666568"/>
                  <w:placeholder>
                    <w:docPart w:val="E69ADAF61D0CD6448866B1943CA97B12"/>
                  </w:placeholder>
                </w:sdtPr>
                <w:sdtEndPr>
                  <w:rPr>
                    <w:rStyle w:val="ContentBodyChar"/>
                  </w:rPr>
                </w:sdtEndPr>
                <w:sdtContent>
                  <w:p w14:paraId="0224A4AA" w14:textId="1A325371" w:rsidR="00C857A8" w:rsidRDefault="00C857A8" w:rsidP="00C857A8">
                    <w:pPr>
                      <w:rPr>
                        <w:rStyle w:val="ContentBodyChar"/>
                      </w:rPr>
                    </w:pPr>
                    <w:r>
                      <w:rPr>
                        <w:rStyle w:val="ContentBodyChar"/>
                      </w:rPr>
                      <w:t xml:space="preserve">Multipage-form </w:t>
                    </w:r>
                    <w:hyperlink r:id="rId14" w:history="1">
                      <w:r w:rsidRPr="00C857A8">
                        <w:rPr>
                          <w:rStyle w:val="Hyperlink"/>
                        </w:rPr>
                        <w:t>https://github.com/nathan-j-brenner/multipage-form</w:t>
                      </w:r>
                    </w:hyperlink>
                  </w:p>
                  <w:p w14:paraId="52CDC56E" w14:textId="77777777" w:rsidR="00C857A8" w:rsidRDefault="00C857A8" w:rsidP="00C857A8">
                    <w:pPr>
                      <w:rPr>
                        <w:color w:val="404040" w:themeColor="text1" w:themeTint="BF"/>
                        <w:sz w:val="20"/>
                      </w:rPr>
                    </w:pPr>
                  </w:p>
                  <w:p w14:paraId="3B1BE53B" w14:textId="51A8DF5E" w:rsidR="00C857A8" w:rsidRPr="000D7F41" w:rsidRDefault="00C857A8" w:rsidP="001A25B9">
                    <w:pPr>
                      <w:pStyle w:val="BulletedList"/>
                      <w:numPr>
                        <w:ilvl w:val="0"/>
                        <w:numId w:val="0"/>
                      </w:numPr>
                      <w:ind w:left="360" w:right="614"/>
                    </w:pPr>
                    <w:r>
                      <w:t>Angular SPA.  This is a small sample of what I was able to do to refactor a larger application for one of my previous clients.  Each view has it’s own controller, which on submit sends data up to the Responses Service.  Questions Service provides available questions to each state. On submit of the review state, the user’s responses are evaulated.</w:t>
                    </w:r>
                  </w:p>
                </w:sdtContent>
              </w:sdt>
              <w:p w14:paraId="3835D1DD" w14:textId="77777777" w:rsidR="00C857A8" w:rsidRDefault="00C857A8" w:rsidP="00C857A8">
                <w:pPr>
                  <w:rPr>
                    <w:color w:val="404040" w:themeColor="text1" w:themeTint="BF"/>
                    <w:sz w:val="20"/>
                  </w:rPr>
                </w:pPr>
              </w:p>
              <w:sdt>
                <w:sdtPr>
                  <w:id w:val="-1259216828"/>
                  <w:placeholder>
                    <w:docPart w:val="3CBA0F6FCB037F469CF0B775ACA8E6CB"/>
                  </w:placeholder>
                </w:sdtPr>
                <w:sdtEndPr/>
                <w:sdtContent>
                  <w:p w14:paraId="03C0E56E" w14:textId="2D7A7CB4" w:rsidR="00C857A8" w:rsidRDefault="00C857A8" w:rsidP="00C857A8">
                    <w:pPr>
                      <w:pStyle w:val="BulletedList"/>
                    </w:pPr>
                    <w:r>
                      <w:t>front-end: Angular 1.4.x, Bootstrap, Angular UI Router</w:t>
                    </w:r>
                  </w:p>
                  <w:p w14:paraId="1B829B4D" w14:textId="58068FCF" w:rsidR="00C857A8" w:rsidRDefault="00C857A8" w:rsidP="00C857A8">
                    <w:pPr>
                      <w:pStyle w:val="BulletedList"/>
                    </w:pPr>
                    <w:r>
                      <w:t>server: lite-server</w:t>
                    </w:r>
                  </w:p>
                </w:sdtContent>
              </w:sdt>
              <w:p w14:paraId="3BABE8C1" w14:textId="77777777" w:rsidR="00C857A8" w:rsidRDefault="00C857A8" w:rsidP="00FC22DF">
                <w:pPr>
                  <w:rPr>
                    <w:rStyle w:val="ContentBodyChar"/>
                  </w:rPr>
                </w:pPr>
              </w:p>
              <w:p w14:paraId="08DA3B72" w14:textId="77777777" w:rsidR="00C857A8" w:rsidRDefault="00C857A8" w:rsidP="00FC22DF">
                <w:pPr>
                  <w:rPr>
                    <w:rStyle w:val="ContentBodyChar"/>
                  </w:rPr>
                </w:pPr>
              </w:p>
              <w:p w14:paraId="008B30D8" w14:textId="4D0D0DE0" w:rsidR="00FC22DF" w:rsidRDefault="00A20BF2" w:rsidP="00FC22DF">
                <w:pPr>
                  <w:rPr>
                    <w:rStyle w:val="ContentBodyChar"/>
                  </w:rPr>
                </w:pPr>
                <w:r>
                  <w:rPr>
                    <w:rStyle w:val="ContentBodyChar"/>
                  </w:rPr>
                  <w:t xml:space="preserve">SnapOR </w:t>
                </w:r>
                <w:hyperlink r:id="rId15" w:history="1">
                  <w:r w:rsidR="00FC22DF" w:rsidRPr="00336F40">
                    <w:rPr>
                      <w:rStyle w:val="Hyperlink"/>
                      <w:sz w:val="20"/>
                    </w:rPr>
                    <w:t>https://snaporegon.herokuapp.com/</w:t>
                  </w:r>
                </w:hyperlink>
              </w:p>
              <w:p w14:paraId="7A6CCF1F" w14:textId="77777777" w:rsidR="000D7F41" w:rsidRDefault="000D7F41" w:rsidP="00FC22DF">
                <w:pPr>
                  <w:rPr>
                    <w:color w:val="404040" w:themeColor="text1" w:themeTint="BF"/>
                    <w:sz w:val="20"/>
                  </w:rPr>
                </w:pPr>
              </w:p>
              <w:p w14:paraId="76DD73B5" w14:textId="2039110E" w:rsidR="00FC22DF" w:rsidRPr="000D7F41" w:rsidRDefault="000D7F41" w:rsidP="001A25B9">
                <w:pPr>
                  <w:pStyle w:val="BulletedList"/>
                  <w:numPr>
                    <w:ilvl w:val="0"/>
                    <w:numId w:val="0"/>
                  </w:numPr>
                  <w:ind w:left="360" w:right="614"/>
                </w:pPr>
                <w:r>
                  <w:t>Single page application geared toward users that like to photograph the outdoors, specifically in the Oregon State Parks. Project timeframe to complete mvp: July  6 – July 31. I worked with two other developers on this project.</w:t>
                </w:r>
              </w:p>
            </w:sdtContent>
          </w:sdt>
          <w:p w14:paraId="78289B24" w14:textId="77777777" w:rsidR="000D7F41" w:rsidRDefault="000D7F41" w:rsidP="00FC22DF">
            <w:pPr>
              <w:rPr>
                <w:color w:val="404040" w:themeColor="text1" w:themeTint="BF"/>
                <w:sz w:val="20"/>
              </w:rPr>
            </w:pPr>
          </w:p>
          <w:sdt>
            <w:sdtPr>
              <w:id w:val="5444204"/>
              <w:placeholder>
                <w:docPart w:val="85F803303E0539429CBC3864C48F496A"/>
              </w:placeholder>
            </w:sdtPr>
            <w:sdtEndPr/>
            <w:sdtContent>
              <w:p w14:paraId="07FAB233" w14:textId="3405B610" w:rsidR="00FC22DF" w:rsidRDefault="00FC22DF" w:rsidP="001A25B9">
                <w:pPr>
                  <w:pStyle w:val="BulletedList"/>
                  <w:ind w:right="614"/>
                </w:pPr>
                <w:r>
                  <w:t>front-end: html 5, css 3, sass, gulp.js, backbone.js, foundation, mobile first/responsive web design, jQuery, underscrore.js</w:t>
                </w:r>
              </w:p>
              <w:p w14:paraId="3792FAE3" w14:textId="15218678" w:rsidR="00FC22DF" w:rsidRDefault="00FC22DF" w:rsidP="00FC22DF">
                <w:pPr>
                  <w:pStyle w:val="BulletedList"/>
                </w:pPr>
                <w:r>
                  <w:t>server: nod</w:t>
                </w:r>
                <w:r w:rsidR="001C3935">
                  <w:t>e.js, npm, express.js</w:t>
                </w:r>
                <w:r>
                  <w:t>, json</w:t>
                </w:r>
              </w:p>
              <w:p w14:paraId="1CAF9E53" w14:textId="77777777" w:rsidR="00FC22DF" w:rsidRDefault="00FC22DF" w:rsidP="00FC22DF">
                <w:pPr>
                  <w:pStyle w:val="BulletedList"/>
                </w:pPr>
                <w:r>
                  <w:t>database: orchestrate.io</w:t>
                </w:r>
              </w:p>
              <w:p w14:paraId="1859910C" w14:textId="77777777" w:rsidR="00FC22DF" w:rsidRDefault="00FC22DF" w:rsidP="00FC22DF">
                <w:pPr>
                  <w:pStyle w:val="BulletedList"/>
                </w:pPr>
                <w:r>
                  <w:t xml:space="preserve">third party api’s: Oregon State Parks, </w:t>
                </w:r>
                <w:r w:rsidRPr="00A00DAD">
                  <w:t>flickr</w:t>
                </w:r>
                <w:r>
                  <w:t>, google maps</w:t>
                </w:r>
              </w:p>
              <w:p w14:paraId="3F1E4A5B" w14:textId="77777777" w:rsidR="00FC22DF" w:rsidRDefault="00FC22DF" w:rsidP="00FC22DF">
                <w:pPr>
                  <w:pStyle w:val="BulletedList"/>
                </w:pPr>
                <w:r>
                  <w:t>collaboration: git/gitHub, slack, trello</w:t>
                </w:r>
              </w:p>
            </w:sdtContent>
          </w:sdt>
          <w:p w14:paraId="08176C77" w14:textId="77777777" w:rsidR="00FC22DF" w:rsidRDefault="00FC22DF" w:rsidP="00FC22DF">
            <w:pPr>
              <w:pStyle w:val="BulletedList"/>
              <w:numPr>
                <w:ilvl w:val="0"/>
                <w:numId w:val="0"/>
              </w:numPr>
            </w:pPr>
          </w:p>
          <w:sdt>
            <w:sdtPr>
              <w:rPr>
                <w:rStyle w:val="ContentBodyChar"/>
              </w:rPr>
              <w:id w:val="-151682336"/>
              <w:placeholder>
                <w:docPart w:val="2527DF7A3AAA5B49877561C4E172D49F"/>
              </w:placeholder>
            </w:sdtPr>
            <w:sdtEndPr>
              <w:rPr>
                <w:rStyle w:val="ContentBodyChar"/>
              </w:rPr>
            </w:sdtEndPr>
            <w:sdtContent>
              <w:p w14:paraId="4C7FAB75" w14:textId="02AA817F" w:rsidR="00A20BF2" w:rsidRDefault="00A20BF2" w:rsidP="00A20BF2">
                <w:pPr>
                  <w:rPr>
                    <w:rStyle w:val="ContentBodyChar"/>
                  </w:rPr>
                </w:pPr>
                <w:r>
                  <w:rPr>
                    <w:rStyle w:val="ContentBodyChar"/>
                  </w:rPr>
                  <w:t xml:space="preserve">weatherForecastApp </w:t>
                </w:r>
                <w:hyperlink r:id="rId16" w:history="1">
                  <w:r w:rsidRPr="0016172B">
                    <w:rPr>
                      <w:rStyle w:val="Hyperlink"/>
                      <w:sz w:val="20"/>
                    </w:rPr>
                    <w:t>https://github.com/nathan-j-brenner/weatherForecastApp</w:t>
                  </w:r>
                </w:hyperlink>
              </w:p>
              <w:p w14:paraId="24351808" w14:textId="77777777" w:rsidR="00A20BF2" w:rsidRDefault="00D87612" w:rsidP="00A20BF2">
                <w:pPr>
                  <w:rPr>
                    <w:rStyle w:val="ContentBodyChar"/>
                  </w:rPr>
                </w:pPr>
              </w:p>
            </w:sdtContent>
          </w:sdt>
          <w:p w14:paraId="23E7BF0E" w14:textId="1D27CDF1" w:rsidR="00A20BF2" w:rsidRPr="000D7F41" w:rsidRDefault="00A20BF2" w:rsidP="001A25B9">
            <w:pPr>
              <w:pStyle w:val="BulletedList"/>
              <w:numPr>
                <w:ilvl w:val="0"/>
                <w:numId w:val="0"/>
              </w:numPr>
              <w:ind w:left="360" w:right="614"/>
              <w:rPr>
                <w:rStyle w:val="ContentBodyChar"/>
                <w:color w:val="auto"/>
                <w:sz w:val="22"/>
              </w:rPr>
            </w:pPr>
            <w:r>
              <w:t>First project with Angular.  I worked on this mostly on an 8 hour stretch in August 2015.  This project currently shows what I have been able to teach myself on Angular.  The user can input a zip code, and the view changes to display the three day weather forecast for that area.</w:t>
            </w:r>
          </w:p>
          <w:p w14:paraId="0C992EE4" w14:textId="77777777" w:rsidR="00A20BF2" w:rsidRPr="00FC22DF" w:rsidRDefault="00A20BF2" w:rsidP="00A20BF2">
            <w:pPr>
              <w:rPr>
                <w:color w:val="000000" w:themeColor="text1"/>
                <w:sz w:val="20"/>
              </w:rPr>
            </w:pPr>
          </w:p>
          <w:sdt>
            <w:sdtPr>
              <w:id w:val="844667238"/>
              <w:placeholder>
                <w:docPart w:val="9572754998B22B40B1C43A3A652AC6C1"/>
              </w:placeholder>
            </w:sdtPr>
            <w:sdtEndPr/>
            <w:sdtContent>
              <w:p w14:paraId="6BA89A25" w14:textId="73FE64FF" w:rsidR="00A20BF2" w:rsidRDefault="00A20BF2" w:rsidP="00A20BF2">
                <w:pPr>
                  <w:pStyle w:val="BulletedList"/>
                </w:pPr>
                <w:r>
                  <w:t>front-end: angular.js, bootstrap, css, html</w:t>
                </w:r>
              </w:p>
              <w:p w14:paraId="3E2E7BEC" w14:textId="15AA5061" w:rsidR="00A20BF2" w:rsidRDefault="00A20BF2" w:rsidP="00A20BF2">
                <w:pPr>
                  <w:pStyle w:val="BulletedList"/>
                </w:pPr>
                <w:r>
                  <w:t>back-end: weather underground api</w:t>
                </w:r>
              </w:p>
              <w:p w14:paraId="3DD1D4C4" w14:textId="1854D797" w:rsidR="00A20BF2" w:rsidRPr="00B37559" w:rsidRDefault="00D87612" w:rsidP="00A20BF2">
                <w:pPr>
                  <w:pStyle w:val="BulletedList"/>
                  <w:numPr>
                    <w:ilvl w:val="0"/>
                    <w:numId w:val="0"/>
                  </w:numPr>
                </w:pPr>
              </w:p>
            </w:sdtContent>
          </w:sdt>
          <w:sdt>
            <w:sdtPr>
              <w:rPr>
                <w:rStyle w:val="ContentBodyChar"/>
              </w:rPr>
              <w:id w:val="5444210"/>
              <w:placeholder>
                <w:docPart w:val="52C00A5CFC493647BD2228254009A60E"/>
              </w:placeholder>
            </w:sdtPr>
            <w:sdtEndPr>
              <w:rPr>
                <w:rStyle w:val="ContentBodyChar"/>
              </w:rPr>
            </w:sdtEndPr>
            <w:sdtContent>
              <w:p w14:paraId="05A8B7D3" w14:textId="29610515" w:rsidR="00FC22DF" w:rsidRDefault="00FC22DF" w:rsidP="00FC22DF">
                <w:pPr>
                  <w:rPr>
                    <w:rStyle w:val="ContentBodyChar"/>
                  </w:rPr>
                </w:pPr>
                <w:r>
                  <w:rPr>
                    <w:rStyle w:val="ContentBodyChar"/>
                  </w:rPr>
                  <w:t xml:space="preserve">calendarApp </w:t>
                </w:r>
                <w:hyperlink r:id="rId17" w:history="1">
                  <w:r w:rsidRPr="00336F40">
                    <w:rPr>
                      <w:rStyle w:val="Hyperlink"/>
                      <w:sz w:val="20"/>
                    </w:rPr>
                    <w:t>https://github.com/nathan-j-brenner/calendarApp</w:t>
                  </w:r>
                </w:hyperlink>
              </w:p>
              <w:p w14:paraId="34A0BBAC" w14:textId="77777777" w:rsidR="00FC22DF" w:rsidRDefault="00D87612" w:rsidP="00FC22DF">
                <w:pPr>
                  <w:rPr>
                    <w:rStyle w:val="ContentBodyChar"/>
                  </w:rPr>
                </w:pPr>
              </w:p>
            </w:sdtContent>
          </w:sdt>
          <w:p w14:paraId="16DC66CE" w14:textId="3A78BE87" w:rsidR="000D7F41" w:rsidRPr="000D7F41" w:rsidRDefault="000D7F41" w:rsidP="001A25B9">
            <w:pPr>
              <w:pStyle w:val="BulletedList"/>
              <w:numPr>
                <w:ilvl w:val="0"/>
                <w:numId w:val="0"/>
              </w:numPr>
              <w:ind w:left="360" w:right="614"/>
              <w:rPr>
                <w:rStyle w:val="ContentBodyChar"/>
                <w:color w:val="auto"/>
                <w:sz w:val="22"/>
              </w:rPr>
            </w:pPr>
            <w:r>
              <w:t xml:space="preserve">First project with mvc, primary attention between July 20-24.  The user can create a day, or a group of days, and add events individually to each event. </w:t>
            </w:r>
          </w:p>
          <w:p w14:paraId="6D6C92DA" w14:textId="77777777" w:rsidR="000D7F41" w:rsidRPr="00FC22DF" w:rsidRDefault="000D7F41" w:rsidP="00FC22DF">
            <w:pPr>
              <w:rPr>
                <w:color w:val="000000" w:themeColor="text1"/>
                <w:sz w:val="20"/>
              </w:rPr>
            </w:pPr>
          </w:p>
          <w:sdt>
            <w:sdtPr>
              <w:id w:val="5444211"/>
              <w:placeholder>
                <w:docPart w:val="AB18AC84AA7A324282BDDE0625074C8E"/>
              </w:placeholder>
            </w:sdtPr>
            <w:sdtEndPr/>
            <w:sdtContent>
              <w:p w14:paraId="320F9843" w14:textId="6C3CA400" w:rsidR="00FC22DF" w:rsidRDefault="00FC22DF" w:rsidP="000D7F41">
                <w:pPr>
                  <w:pStyle w:val="BulletedList"/>
                </w:pPr>
                <w:r>
                  <w:t>front-end: backbone.js, css 3, html 5, jQuery, underscore</w:t>
                </w:r>
              </w:p>
              <w:p w14:paraId="1B510601" w14:textId="77777777" w:rsidR="00FC22DF" w:rsidRDefault="00FC22DF" w:rsidP="00FC22DF">
                <w:pPr>
                  <w:pStyle w:val="BulletedList"/>
                </w:pPr>
                <w:r>
                  <w:t>server: node.js, express.js</w:t>
                </w:r>
              </w:p>
              <w:p w14:paraId="3BB3570F" w14:textId="56CA3407" w:rsidR="00B37559" w:rsidRPr="00C857A8" w:rsidRDefault="00D87612" w:rsidP="00C857A8">
                <w:pPr>
                  <w:pStyle w:val="BulletedList"/>
                  <w:numPr>
                    <w:ilvl w:val="0"/>
                    <w:numId w:val="0"/>
                  </w:numPr>
                  <w:ind w:left="360"/>
                </w:pPr>
              </w:p>
            </w:sdtContent>
          </w:sdt>
        </w:tc>
      </w:tr>
      <w:tr w:rsidR="00A00DAD" w14:paraId="66628C24" w14:textId="77777777" w:rsidTr="001A25B9">
        <w:trPr>
          <w:gridAfter w:val="2"/>
          <w:wAfter w:w="160" w:type="pct"/>
          <w:trHeight w:val="86"/>
        </w:trPr>
        <w:tc>
          <w:tcPr>
            <w:tcW w:w="852" w:type="pct"/>
            <w:tcBorders>
              <w:top w:val="single" w:sz="4" w:space="0" w:color="F2F2F2" w:themeColor="background1" w:themeShade="F2"/>
              <w:bottom w:val="single" w:sz="4" w:space="0" w:color="F2F2F2" w:themeColor="background1" w:themeShade="F2"/>
            </w:tcBorders>
          </w:tcPr>
          <w:p w14:paraId="5B492417" w14:textId="3DC3B3B5" w:rsidR="00910CBB" w:rsidRPr="00024E30" w:rsidRDefault="00910CBB" w:rsidP="00DD30F0">
            <w:pPr>
              <w:pStyle w:val="ContentHeading"/>
              <w:jc w:val="left"/>
            </w:pPr>
          </w:p>
        </w:tc>
        <w:tc>
          <w:tcPr>
            <w:tcW w:w="3988" w:type="pct"/>
            <w:gridSpan w:val="2"/>
            <w:tcBorders>
              <w:top w:val="single" w:sz="4" w:space="0" w:color="F2F2F2" w:themeColor="background1" w:themeShade="F2"/>
              <w:bottom w:val="single" w:sz="4" w:space="0" w:color="F2F2F2" w:themeColor="background1" w:themeShade="F2"/>
            </w:tcBorders>
          </w:tcPr>
          <w:p w14:paraId="1FFA74E1" w14:textId="77777777" w:rsidR="00910CBB" w:rsidRDefault="00910CBB">
            <w:pPr>
              <w:rPr>
                <w:color w:val="404040" w:themeColor="text1" w:themeTint="BF"/>
                <w:sz w:val="20"/>
              </w:rPr>
            </w:pPr>
          </w:p>
        </w:tc>
      </w:tr>
      <w:tr w:rsidR="00A00DAD" w14:paraId="53D31DF8" w14:textId="77777777" w:rsidTr="001A25B9">
        <w:trPr>
          <w:gridAfter w:val="2"/>
          <w:wAfter w:w="160" w:type="pct"/>
          <w:trHeight w:val="1379"/>
        </w:trPr>
        <w:sdt>
          <w:sdtPr>
            <w:id w:val="5444174"/>
            <w:placeholder>
              <w:docPart w:val="ED558C32950EDF4FAF9F09C256C2E3F5"/>
            </w:placeholder>
            <w:showingPlcHd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6DA727F4" w14:textId="77777777" w:rsidR="00910CBB" w:rsidRPr="00024E30" w:rsidRDefault="004513B2" w:rsidP="00024E30">
                <w:pPr>
                  <w:pStyle w:val="ContentHeading"/>
                </w:pPr>
                <w:r w:rsidRPr="00024E30">
                  <w:t>Education</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sdt>
            <w:sdtPr>
              <w:rPr>
                <w:rStyle w:val="ContentBodyChar"/>
              </w:rPr>
              <w:id w:val="5444249"/>
              <w:placeholder>
                <w:docPart w:val="D512E85D4BAC2448BF7A68299F4F29C7"/>
              </w:placeholder>
            </w:sdtPr>
            <w:sdtEndPr>
              <w:rPr>
                <w:rStyle w:val="ContentBodyChar"/>
                <w:vanish/>
                <w:highlight w:val="yellow"/>
              </w:rPr>
            </w:sdtEndPr>
            <w:sdtContent>
              <w:p w14:paraId="40B4A48A" w14:textId="77777777" w:rsidR="007B5ABE" w:rsidRDefault="007B5ABE">
                <w:pPr>
                  <w:rPr>
                    <w:rStyle w:val="ContentBodyChar"/>
                  </w:rPr>
                </w:pPr>
                <w:r>
                  <w:rPr>
                    <w:rStyle w:val="ContentBodyChar"/>
                  </w:rPr>
                  <w:t>Full Stack JavaScript Immersion</w:t>
                </w:r>
              </w:p>
              <w:p w14:paraId="6D19275C" w14:textId="77777777" w:rsidR="00DF3E14" w:rsidRDefault="00DF3E14">
                <w:pPr>
                  <w:rPr>
                    <w:rStyle w:val="ContentBodyChar"/>
                  </w:rPr>
                </w:pPr>
                <w:r>
                  <w:rPr>
                    <w:rStyle w:val="ContentBodyChar"/>
                  </w:rPr>
                  <w:t>Portland Code School</w:t>
                </w:r>
              </w:p>
              <w:p w14:paraId="7907DD78" w14:textId="77777777" w:rsidR="00DF3E14" w:rsidRDefault="00DF3E14">
                <w:pPr>
                  <w:rPr>
                    <w:rStyle w:val="ContentBodyChar"/>
                  </w:rPr>
                </w:pPr>
                <w:r>
                  <w:rPr>
                    <w:rStyle w:val="ContentBodyChar"/>
                  </w:rPr>
                  <w:t>Portland, OR</w:t>
                </w:r>
              </w:p>
              <w:p w14:paraId="3DC837E9" w14:textId="77777777" w:rsidR="00DF3E14" w:rsidRDefault="00D87612">
                <w:pPr>
                  <w:rPr>
                    <w:rStyle w:val="ContentBodyChar"/>
                  </w:rPr>
                </w:pPr>
                <w:sdt>
                  <w:sdtPr>
                    <w:id w:val="-1386488634"/>
                    <w:placeholder>
                      <w:docPart w:val="AB41E9E6F60DBF4A9BD66471AAD15477"/>
                    </w:placeholder>
                    <w:date>
                      <w:dateFormat w:val="MMMM d, yyyy"/>
                      <w:lid w:val="en-US"/>
                      <w:storeMappedDataAs w:val="dateTime"/>
                      <w:calendar w:val="gregorian"/>
                    </w:date>
                  </w:sdtPr>
                  <w:sdtEndPr/>
                  <w:sdtContent>
                    <w:r w:rsidR="00DF3E14">
                      <w:t>May 2015 – August 2015</w:t>
                    </w:r>
                  </w:sdtContent>
                </w:sdt>
              </w:p>
              <w:p w14:paraId="316AA6A4" w14:textId="77777777" w:rsidR="00FC22DF" w:rsidRDefault="00FC22DF">
                <w:pPr>
                  <w:rPr>
                    <w:rStyle w:val="ContentBodyChar"/>
                  </w:rPr>
                </w:pPr>
              </w:p>
              <w:p w14:paraId="6BC4E7B8" w14:textId="77777777" w:rsidR="00DF3E14" w:rsidRDefault="00DF3E14">
                <w:pPr>
                  <w:rPr>
                    <w:rStyle w:val="ContentBodyChar"/>
                  </w:rPr>
                </w:pPr>
                <w:r>
                  <w:rPr>
                    <w:rStyle w:val="ContentBodyChar"/>
                  </w:rPr>
                  <w:t>Web Foundation</w:t>
                </w:r>
              </w:p>
              <w:p w14:paraId="7BFA7A99" w14:textId="77777777" w:rsidR="00DF3E14" w:rsidRDefault="00DF3E14">
                <w:pPr>
                  <w:rPr>
                    <w:rStyle w:val="ContentBodyChar"/>
                  </w:rPr>
                </w:pPr>
                <w:r>
                  <w:rPr>
                    <w:rStyle w:val="ContentBodyChar"/>
                  </w:rPr>
                  <w:t>Portland Code School</w:t>
                </w:r>
              </w:p>
              <w:p w14:paraId="533E2A0E" w14:textId="77777777" w:rsidR="00DF3E14" w:rsidRDefault="00DF3E14">
                <w:pPr>
                  <w:rPr>
                    <w:rStyle w:val="ContentBodyChar"/>
                  </w:rPr>
                </w:pPr>
                <w:r>
                  <w:rPr>
                    <w:rStyle w:val="ContentBodyChar"/>
                  </w:rPr>
                  <w:t>Portland, OR</w:t>
                </w:r>
              </w:p>
              <w:p w14:paraId="6C314E8D" w14:textId="52802D4F" w:rsidR="00B47F27" w:rsidRDefault="00D87612" w:rsidP="00DF3E14">
                <w:pPr>
                  <w:rPr>
                    <w:rStyle w:val="ContentBodyChar"/>
                    <w:szCs w:val="20"/>
                  </w:rPr>
                </w:pPr>
                <w:sdt>
                  <w:sdtPr>
                    <w:rPr>
                      <w:color w:val="000000" w:themeColor="text1"/>
                      <w:sz w:val="20"/>
                      <w:szCs w:val="20"/>
                    </w:rPr>
                    <w:id w:val="-1446927216"/>
                    <w:placeholder>
                      <w:docPart w:val="CD5A7A8B84ADCD4DA3F8CF4595667B04"/>
                    </w:placeholder>
                    <w:date>
                      <w:dateFormat w:val="MMMM d, yyyy"/>
                      <w:lid w:val="en-US"/>
                      <w:storeMappedDataAs w:val="dateTime"/>
                      <w:calendar w:val="gregorian"/>
                    </w:date>
                  </w:sdtPr>
                  <w:sdtEndPr/>
                  <w:sdtContent>
                    <w:r w:rsidR="00DF3E14" w:rsidRPr="00B47F27">
                      <w:rPr>
                        <w:sz w:val="20"/>
                        <w:szCs w:val="20"/>
                      </w:rPr>
                      <w:t>January 2015 – March 2015</w:t>
                    </w:r>
                  </w:sdtContent>
                </w:sdt>
              </w:p>
              <w:p w14:paraId="7AB7B130" w14:textId="77777777" w:rsidR="00B47F27" w:rsidRDefault="00B47F27" w:rsidP="00DF3E14">
                <w:pPr>
                  <w:rPr>
                    <w:rStyle w:val="ContentBodyChar"/>
                  </w:rPr>
                </w:pPr>
              </w:p>
              <w:p w14:paraId="48B8119D" w14:textId="77777777" w:rsidR="00DF3E14" w:rsidRDefault="00DF3E14" w:rsidP="00DF3E14">
                <w:pPr>
                  <w:rPr>
                    <w:color w:val="404040" w:themeColor="text1" w:themeTint="BF"/>
                    <w:sz w:val="20"/>
                  </w:rPr>
                </w:pPr>
                <w:r>
                  <w:rPr>
                    <w:rStyle w:val="ContentBodyChar"/>
                  </w:rPr>
                  <w:t>MS Education</w:t>
                </w:r>
              </w:p>
              <w:p w14:paraId="588897FD" w14:textId="77777777" w:rsidR="00DF3E14" w:rsidRDefault="00D87612" w:rsidP="00DF3E14">
                <w:pPr>
                  <w:rPr>
                    <w:color w:val="404040" w:themeColor="text1" w:themeTint="BF"/>
                    <w:sz w:val="20"/>
                  </w:rPr>
                </w:pPr>
                <w:sdt>
                  <w:sdtPr>
                    <w:rPr>
                      <w:rStyle w:val="ContentBodyChar"/>
                    </w:rPr>
                    <w:id w:val="-996716859"/>
                    <w:placeholder>
                      <w:docPart w:val="4593A07134D36C478E045C72203399F7"/>
                    </w:placeholder>
                  </w:sdtPr>
                  <w:sdtEndPr>
                    <w:rPr>
                      <w:rStyle w:val="ContentBodyChar"/>
                    </w:rPr>
                  </w:sdtEndPr>
                  <w:sdtContent>
                    <w:r w:rsidR="00DF3E14">
                      <w:rPr>
                        <w:rStyle w:val="ContentBodyChar"/>
                      </w:rPr>
                      <w:t>Portland State University</w:t>
                    </w:r>
                  </w:sdtContent>
                </w:sdt>
              </w:p>
              <w:p w14:paraId="0B3BAA97" w14:textId="77777777" w:rsidR="00DF3E14" w:rsidRDefault="00D87612" w:rsidP="00DF3E14">
                <w:pPr>
                  <w:rPr>
                    <w:color w:val="404040" w:themeColor="text1" w:themeTint="BF"/>
                    <w:sz w:val="20"/>
                  </w:rPr>
                </w:pPr>
                <w:sdt>
                  <w:sdtPr>
                    <w:rPr>
                      <w:rStyle w:val="ContentBodyChar"/>
                    </w:rPr>
                    <w:id w:val="799266526"/>
                    <w:placeholder>
                      <w:docPart w:val="E26807758FBF3A46BBB0F7116CC18626"/>
                    </w:placeholder>
                  </w:sdtPr>
                  <w:sdtEndPr>
                    <w:rPr>
                      <w:rStyle w:val="ContentBodyChar"/>
                    </w:rPr>
                  </w:sdtEndPr>
                  <w:sdtContent>
                    <w:r w:rsidR="00DF3E14">
                      <w:rPr>
                        <w:rStyle w:val="ContentBodyChar"/>
                      </w:rPr>
                      <w:t>Portland, OR</w:t>
                    </w:r>
                  </w:sdtContent>
                </w:sdt>
              </w:p>
              <w:p w14:paraId="0B0C28FE" w14:textId="77777777" w:rsidR="00DF3E14" w:rsidRDefault="00D87612" w:rsidP="00DF3E14">
                <w:pPr>
                  <w:rPr>
                    <w:rStyle w:val="ContentBodyChar"/>
                  </w:rPr>
                </w:pPr>
                <w:sdt>
                  <w:sdtPr>
                    <w:id w:val="1869253169"/>
                    <w:placeholder>
                      <w:docPart w:val="F87D9680A9E14149A929292162B2CBE0"/>
                    </w:placeholder>
                    <w:date>
                      <w:dateFormat w:val="MMMM d, yyyy"/>
                      <w:lid w:val="en-US"/>
                      <w:storeMappedDataAs w:val="dateTime"/>
                      <w:calendar w:val="gregorian"/>
                    </w:date>
                  </w:sdtPr>
                  <w:sdtEndPr/>
                  <w:sdtContent>
                    <w:r w:rsidR="00DF3E14">
                      <w:t>August 2013 – August 2014</w:t>
                    </w:r>
                  </w:sdtContent>
                </w:sdt>
              </w:p>
              <w:p w14:paraId="6C8D4C59" w14:textId="64B808D2" w:rsidR="00DF3E14" w:rsidRDefault="00FC22DF" w:rsidP="001A25B9">
                <w:pPr>
                  <w:ind w:right="426"/>
                  <w:rPr>
                    <w:rStyle w:val="ContentBodyChar"/>
                  </w:rPr>
                </w:pPr>
                <w:r>
                  <w:rPr>
                    <w:rStyle w:val="ContentBodyChar"/>
                  </w:rPr>
                  <w:t>I did action research that recognized methods for teachers in music classes to teach students in ways that led to growth in literacy development side by side music content development.  As a teacher, I recognized my role to prepare students for jobs that haven’t been created yet by encouraging creativity and collaboration.</w:t>
                </w:r>
              </w:p>
              <w:p w14:paraId="40BC1C91" w14:textId="77777777" w:rsidR="00FC22DF" w:rsidRDefault="00FC22DF">
                <w:pPr>
                  <w:rPr>
                    <w:rStyle w:val="ContentBodyChar"/>
                  </w:rPr>
                </w:pPr>
              </w:p>
              <w:p w14:paraId="03B6D564" w14:textId="77777777" w:rsidR="00DF3E14" w:rsidRDefault="00DF3E14">
                <w:pPr>
                  <w:rPr>
                    <w:rStyle w:val="ContentBodyChar"/>
                  </w:rPr>
                </w:pPr>
                <w:r>
                  <w:rPr>
                    <w:rStyle w:val="ContentBodyChar"/>
                  </w:rPr>
                  <w:t>BA Music Education</w:t>
                </w:r>
              </w:p>
              <w:p w14:paraId="182515E7" w14:textId="77777777" w:rsidR="00DF3E14" w:rsidRDefault="00DF3E14">
                <w:pPr>
                  <w:rPr>
                    <w:rStyle w:val="ContentBodyChar"/>
                  </w:rPr>
                </w:pPr>
                <w:r>
                  <w:rPr>
                    <w:rStyle w:val="ContentBodyChar"/>
                  </w:rPr>
                  <w:t>University of Nevada</w:t>
                </w:r>
              </w:p>
              <w:p w14:paraId="61C5F7B6" w14:textId="77777777" w:rsidR="00DF3E14" w:rsidRDefault="00DF3E14">
                <w:pPr>
                  <w:rPr>
                    <w:rStyle w:val="ContentBodyChar"/>
                  </w:rPr>
                </w:pPr>
                <w:r>
                  <w:rPr>
                    <w:rStyle w:val="ContentBodyChar"/>
                  </w:rPr>
                  <w:t>Reno, NV</w:t>
                </w:r>
              </w:p>
              <w:p w14:paraId="02BCF52F" w14:textId="77777777" w:rsidR="00DF3E14" w:rsidRDefault="00D87612" w:rsidP="00DF3E14">
                <w:pPr>
                  <w:rPr>
                    <w:color w:val="000000" w:themeColor="text1"/>
                    <w:sz w:val="20"/>
                  </w:rPr>
                </w:pPr>
                <w:sdt>
                  <w:sdtPr>
                    <w:id w:val="145012437"/>
                    <w:placeholder>
                      <w:docPart w:val="3AA11607282DCB4A85A9C2C2E3B027B5"/>
                    </w:placeholder>
                    <w:date>
                      <w:dateFormat w:val="MMMM d, yyyy"/>
                      <w:lid w:val="en-US"/>
                      <w:storeMappedDataAs w:val="dateTime"/>
                      <w:calendar w:val="gregorian"/>
                    </w:date>
                  </w:sdtPr>
                  <w:sdtEndPr/>
                  <w:sdtContent>
                    <w:r w:rsidR="00DF3E14">
                      <w:t>August 2004 – May 2009</w:t>
                    </w:r>
                  </w:sdtContent>
                </w:sdt>
              </w:p>
              <w:p w14:paraId="2616CD6A" w14:textId="77777777" w:rsidR="00910CBB" w:rsidRDefault="00D87612" w:rsidP="00DF3E14">
                <w:pPr>
                  <w:pStyle w:val="ContentBody"/>
                </w:pPr>
              </w:p>
            </w:sdtContent>
          </w:sdt>
        </w:tc>
      </w:tr>
      <w:tr w:rsidR="000C3853" w:rsidRPr="005A6E1E" w14:paraId="790E89B2" w14:textId="77777777" w:rsidTr="001A25B9">
        <w:trPr>
          <w:gridAfter w:val="2"/>
          <w:wAfter w:w="160" w:type="pct"/>
          <w:trHeight w:val="985"/>
        </w:trPr>
        <w:sdt>
          <w:sdtPr>
            <w:id w:val="2020425951"/>
            <w:placeholder>
              <w:docPart w:val="9BDE8693E521AA4999FAF7F22F3DFF0F"/>
            </w:placeholder>
          </w:sdtPr>
          <w:sdtEndPr/>
          <w:sdtContent>
            <w:tc>
              <w:tcPr>
                <w:tcW w:w="852" w:type="pct"/>
                <w:tcBorders>
                  <w:top w:val="single" w:sz="4" w:space="0" w:color="F2F2F2" w:themeColor="background1" w:themeShade="F2"/>
                  <w:bottom w:val="single" w:sz="4" w:space="0" w:color="F2F2F2" w:themeColor="background1" w:themeShade="F2"/>
                  <w:right w:val="single" w:sz="4" w:space="0" w:color="F2F2F2" w:themeColor="background1" w:themeShade="F2"/>
                </w:tcBorders>
                <w:shd w:val="thinDiagStripe" w:color="F9F9F9" w:fill="auto"/>
              </w:tcPr>
              <w:p w14:paraId="72B978FD" w14:textId="6DE77D22" w:rsidR="000C3853" w:rsidRPr="005A6E1E" w:rsidRDefault="000C3853" w:rsidP="000C3853">
                <w:pPr>
                  <w:pStyle w:val="ContentHeading"/>
                </w:pPr>
                <w:r>
                  <w:t>Certifications</w:t>
                </w:r>
              </w:p>
            </w:tc>
          </w:sdtContent>
        </w:sdt>
        <w:tc>
          <w:tcPr>
            <w:tcW w:w="3988" w:type="pct"/>
            <w:gridSpan w:val="2"/>
            <w:tcBorders>
              <w:top w:val="single" w:sz="4" w:space="0" w:color="F2F2F2" w:themeColor="background1" w:themeShade="F2"/>
              <w:left w:val="single" w:sz="4" w:space="0" w:color="F2F2F2" w:themeColor="background1" w:themeShade="F2"/>
              <w:bottom w:val="single" w:sz="4" w:space="0" w:color="F2F2F2" w:themeColor="background1" w:themeShade="F2"/>
            </w:tcBorders>
          </w:tcPr>
          <w:p w14:paraId="5BCB386F" w14:textId="27745A8A" w:rsidR="00D84966" w:rsidRDefault="00D84966" w:rsidP="001C3935">
            <w:r w:rsidRPr="00D84966">
              <w:t>Mongo University</w:t>
            </w:r>
            <w:r>
              <w:t xml:space="preserve"> </w:t>
            </w:r>
            <w:r w:rsidRPr="00D84966">
              <w:t>M101JS: MongoDB for Node.js Developers</w:t>
            </w:r>
          </w:p>
          <w:p w14:paraId="2475D7A4" w14:textId="0B424622" w:rsidR="00D84966" w:rsidRDefault="00D84966" w:rsidP="00D84966">
            <w:pPr>
              <w:pStyle w:val="ListParagraph"/>
              <w:numPr>
                <w:ilvl w:val="0"/>
                <w:numId w:val="5"/>
              </w:numPr>
            </w:pPr>
            <w:r>
              <w:t>Completed December 9, 2015</w:t>
            </w:r>
          </w:p>
          <w:p w14:paraId="5D5EA63A" w14:textId="77777777" w:rsidR="00D84966" w:rsidRDefault="00D84966" w:rsidP="00D84966">
            <w:pPr>
              <w:pStyle w:val="ListParagraph"/>
              <w:numPr>
                <w:ilvl w:val="0"/>
                <w:numId w:val="5"/>
              </w:numPr>
            </w:pPr>
            <w:r>
              <w:t>CRUD</w:t>
            </w:r>
          </w:p>
          <w:p w14:paraId="131BECD8" w14:textId="530E65D3" w:rsidR="00D84966" w:rsidRDefault="00D84966" w:rsidP="00D84966">
            <w:pPr>
              <w:pStyle w:val="ListParagraph"/>
              <w:numPr>
                <w:ilvl w:val="0"/>
                <w:numId w:val="5"/>
              </w:numPr>
            </w:pPr>
            <w:r>
              <w:t>Mongo shema design</w:t>
            </w:r>
          </w:p>
          <w:p w14:paraId="3159D1EB" w14:textId="6A653015" w:rsidR="00D84966" w:rsidRDefault="00D84966" w:rsidP="00D84966">
            <w:pPr>
              <w:pStyle w:val="ListParagraph"/>
              <w:numPr>
                <w:ilvl w:val="0"/>
                <w:numId w:val="5"/>
              </w:numPr>
            </w:pPr>
            <w:r>
              <w:t>Performance (using indexes and sharded environments)</w:t>
            </w:r>
          </w:p>
          <w:p w14:paraId="5DD6E7BB" w14:textId="46F28D11" w:rsidR="00D84966" w:rsidRDefault="00D84966" w:rsidP="00D84966">
            <w:pPr>
              <w:pStyle w:val="ListParagraph"/>
              <w:numPr>
                <w:ilvl w:val="0"/>
                <w:numId w:val="5"/>
              </w:numPr>
            </w:pPr>
            <w:r>
              <w:t>Aggregation</w:t>
            </w:r>
          </w:p>
          <w:p w14:paraId="1884D617" w14:textId="621A8D2E" w:rsidR="00D84966" w:rsidRDefault="00D84966" w:rsidP="00D84966">
            <w:pPr>
              <w:pStyle w:val="ListParagraph"/>
              <w:numPr>
                <w:ilvl w:val="0"/>
                <w:numId w:val="5"/>
              </w:numPr>
            </w:pPr>
            <w:r>
              <w:t>Application Engineering: Drivers, Replication, Sharding</w:t>
            </w:r>
          </w:p>
          <w:p w14:paraId="27A461DA" w14:textId="2FA70CE8" w:rsidR="00D84966" w:rsidRDefault="00D84966" w:rsidP="00D84966">
            <w:pPr>
              <w:pStyle w:val="ListParagraph"/>
              <w:numPr>
                <w:ilvl w:val="0"/>
                <w:numId w:val="5"/>
              </w:numPr>
            </w:pPr>
            <w:r>
              <w:t>Mongoose ODM</w:t>
            </w:r>
          </w:p>
          <w:p w14:paraId="5E1D4891" w14:textId="77777777" w:rsidR="00D84966" w:rsidRDefault="00D84966" w:rsidP="00D84966">
            <w:pPr>
              <w:pStyle w:val="Heading2"/>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hAnsiTheme="minorHAnsi"/>
                <w:b w:val="0"/>
                <w:sz w:val="22"/>
                <w:szCs w:val="22"/>
              </w:rPr>
              <w:t xml:space="preserve">EdX: </w:t>
            </w:r>
            <w:r w:rsidRPr="00D84966">
              <w:rPr>
                <w:rFonts w:asciiTheme="minorHAnsi" w:eastAsia="Times New Roman" w:hAnsiTheme="minorHAnsi" w:cs="Times New Roman"/>
                <w:b w:val="0"/>
                <w:color w:val="3C3C3C"/>
                <w:sz w:val="22"/>
                <w:szCs w:val="22"/>
              </w:rPr>
              <w:t>MongoDBx: M101x Introduction to MongoDB using the MEAN Stack</w:t>
            </w:r>
          </w:p>
          <w:p w14:paraId="47FB7590" w14:textId="0E171C46" w:rsid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Pr>
                <w:rFonts w:asciiTheme="minorHAnsi" w:eastAsia="Times New Roman" w:hAnsiTheme="minorHAnsi" w:cs="Times New Roman"/>
                <w:b w:val="0"/>
                <w:color w:val="3C3C3C"/>
                <w:sz w:val="22"/>
                <w:szCs w:val="22"/>
              </w:rPr>
              <w:t>Completed December 10, 2015</w:t>
            </w:r>
          </w:p>
          <w:p w14:paraId="6A80B1B8" w14:textId="77777777"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MongoDB with Mongoose and Node.js</w:t>
            </w:r>
          </w:p>
          <w:p w14:paraId="662EC4EC" w14:textId="30CD80E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Mongo shema design</w:t>
            </w:r>
          </w:p>
          <w:p w14:paraId="2B456CD9" w14:textId="56D793FB"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 xml:space="preserve">Node.js REST API with Express </w:t>
            </w:r>
          </w:p>
          <w:p w14:paraId="216D95E1" w14:textId="2754F181" w:rsidR="00D84966" w:rsidRPr="00D84966" w:rsidRDefault="00D84966" w:rsidP="00D84966">
            <w:pPr>
              <w:pStyle w:val="Heading2"/>
              <w:numPr>
                <w:ilvl w:val="0"/>
                <w:numId w:val="5"/>
              </w:numPr>
              <w:shd w:val="clear" w:color="auto" w:fill="FFFFFF"/>
              <w:spacing w:before="135" w:after="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Angular Client</w:t>
            </w:r>
          </w:p>
          <w:p w14:paraId="08893230" w14:textId="339964F7" w:rsidR="00D84966" w:rsidRPr="00D84966" w:rsidRDefault="00D84966" w:rsidP="00D84966">
            <w:pPr>
              <w:pStyle w:val="Heading2"/>
              <w:numPr>
                <w:ilvl w:val="0"/>
                <w:numId w:val="5"/>
              </w:numPr>
              <w:shd w:val="clear" w:color="auto" w:fill="FFFFFF"/>
              <w:spacing w:before="135" w:beforeAutospacing="0" w:after="0" w:afterAutospacing="0" w:line="288" w:lineRule="atLeast"/>
              <w:outlineLvl w:val="1"/>
              <w:rPr>
                <w:rFonts w:asciiTheme="minorHAnsi" w:eastAsia="Times New Roman" w:hAnsiTheme="minorHAnsi" w:cs="Times New Roman"/>
                <w:b w:val="0"/>
                <w:color w:val="3C3C3C"/>
                <w:sz w:val="22"/>
                <w:szCs w:val="22"/>
              </w:rPr>
            </w:pPr>
            <w:r w:rsidRPr="00D84966">
              <w:rPr>
                <w:rFonts w:asciiTheme="minorHAnsi" w:eastAsia="Times New Roman" w:hAnsiTheme="minorHAnsi" w:cs="Times New Roman"/>
                <w:b w:val="0"/>
                <w:color w:val="3C3C3C"/>
                <w:sz w:val="22"/>
                <w:szCs w:val="22"/>
              </w:rPr>
              <w:t>Ionic Client</w:t>
            </w:r>
          </w:p>
          <w:p w14:paraId="744E589F" w14:textId="7CAAC4B1" w:rsidR="00D84966" w:rsidRDefault="00D84966" w:rsidP="001C3935"/>
          <w:p w14:paraId="361655C1" w14:textId="3A6D7B2F" w:rsidR="000C3853" w:rsidRDefault="000C3853" w:rsidP="001C3935">
            <w:pPr>
              <w:rPr>
                <w:color w:val="404040" w:themeColor="text1" w:themeTint="BF"/>
                <w:sz w:val="20"/>
              </w:rPr>
            </w:pPr>
            <w:r>
              <w:t>National Career Readiness Cerfiticate</w:t>
            </w:r>
          </w:p>
          <w:sdt>
            <w:sdtPr>
              <w:id w:val="-1520156151"/>
              <w:placeholder>
                <w:docPart w:val="19F78D7944D7914CA2A06AC726F7966D"/>
              </w:placeholder>
            </w:sdtPr>
            <w:sdtEndPr/>
            <w:sdtContent>
              <w:p w14:paraId="11E4981F" w14:textId="07F46D82" w:rsidR="000C3853" w:rsidRDefault="000C3853" w:rsidP="001C3935">
                <w:pPr>
                  <w:pStyle w:val="BulletedList"/>
                </w:pPr>
                <w:r>
                  <w:t>Level: Gold</w:t>
                </w:r>
              </w:p>
            </w:sdtContent>
          </w:sdt>
          <w:p w14:paraId="5861D0CC" w14:textId="77777777" w:rsidR="008053D9" w:rsidRPr="008053D9" w:rsidRDefault="008053D9" w:rsidP="008053D9">
            <w:pPr>
              <w:pStyle w:val="BulletedList"/>
              <w:rPr>
                <w:rFonts w:ascii="Times" w:hAnsi="Times" w:cs="Times New Roman"/>
                <w:sz w:val="20"/>
                <w:szCs w:val="20"/>
              </w:rPr>
            </w:pPr>
            <w:r w:rsidRPr="008053D9">
              <w:rPr>
                <w:shd w:val="clear" w:color="auto" w:fill="FFFFFF"/>
              </w:rPr>
              <w:t>ISSUE DATE: Aug 21, 2015</w:t>
            </w:r>
          </w:p>
          <w:p w14:paraId="296093B0" w14:textId="2FDA8669" w:rsidR="000C3853" w:rsidRPr="00985588" w:rsidRDefault="008053D9" w:rsidP="00985588">
            <w:pPr>
              <w:pStyle w:val="ListParagraph"/>
              <w:numPr>
                <w:ilvl w:val="0"/>
                <w:numId w:val="5"/>
              </w:numPr>
              <w:ind w:left="335" w:hanging="335"/>
              <w:rPr>
                <w:rFonts w:ascii="Times" w:eastAsia="Times New Roman" w:hAnsi="Times" w:cs="Times New Roman"/>
                <w:sz w:val="20"/>
                <w:szCs w:val="20"/>
              </w:rPr>
            </w:pPr>
            <w:r w:rsidRPr="008053D9">
              <w:rPr>
                <w:rFonts w:ascii="Arial" w:eastAsia="Times New Roman" w:hAnsi="Arial" w:cs="Arial"/>
                <w:color w:val="222222"/>
                <w:sz w:val="19"/>
                <w:szCs w:val="19"/>
                <w:shd w:val="clear" w:color="auto" w:fill="FFFFFF"/>
              </w:rPr>
              <w:t>CERTIFICATE ID: FRJ7C628V0HT</w:t>
            </w:r>
          </w:p>
        </w:tc>
      </w:tr>
      <w:tr w:rsidR="00A00DAD" w14:paraId="58C50B82" w14:textId="77777777" w:rsidTr="001A25B9">
        <w:trPr>
          <w:gridAfter w:val="2"/>
          <w:wAfter w:w="160" w:type="pct"/>
          <w:trHeight w:val="274"/>
        </w:trPr>
        <w:tc>
          <w:tcPr>
            <w:tcW w:w="852" w:type="pct"/>
            <w:tcBorders>
              <w:top w:val="single" w:sz="4" w:space="0" w:color="F2F2F2" w:themeColor="background1" w:themeShade="F2"/>
              <w:bottom w:val="single" w:sz="4" w:space="0" w:color="F2F2F2" w:themeColor="background1" w:themeShade="F2"/>
            </w:tcBorders>
          </w:tcPr>
          <w:p w14:paraId="6531A85B" w14:textId="77777777" w:rsidR="00910CBB" w:rsidRPr="00024E30" w:rsidRDefault="00910CBB" w:rsidP="00024E30">
            <w:pPr>
              <w:pStyle w:val="ContentHeading"/>
            </w:pPr>
          </w:p>
        </w:tc>
        <w:tc>
          <w:tcPr>
            <w:tcW w:w="3988" w:type="pct"/>
            <w:gridSpan w:val="2"/>
            <w:tcBorders>
              <w:top w:val="single" w:sz="4" w:space="0" w:color="F2F2F2" w:themeColor="background1" w:themeShade="F2"/>
              <w:bottom w:val="single" w:sz="4" w:space="0" w:color="F2F2F2" w:themeColor="background1" w:themeShade="F2"/>
            </w:tcBorders>
          </w:tcPr>
          <w:p w14:paraId="3D148F2A" w14:textId="77777777" w:rsidR="00910CBB" w:rsidRDefault="00910CBB">
            <w:pPr>
              <w:rPr>
                <w:color w:val="404040" w:themeColor="text1" w:themeTint="BF"/>
                <w:sz w:val="20"/>
              </w:rPr>
            </w:pPr>
          </w:p>
        </w:tc>
      </w:tr>
    </w:tbl>
    <w:p w14:paraId="7401B41D" w14:textId="77777777" w:rsidR="00910CBB" w:rsidRDefault="00910CBB" w:rsidP="00024E30"/>
    <w:sectPr w:rsidR="00910CBB" w:rsidSect="00910CBB">
      <w:headerReference w:type="even" r:id="rId18"/>
      <w:headerReference w:type="default" r:id="rId19"/>
      <w:pgSz w:w="12240" w:h="15840" w:code="1"/>
      <w:pgMar w:top="1440" w:right="1440" w:bottom="1440" w:left="144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3CFC1" w14:textId="77777777" w:rsidR="00B462E3" w:rsidRDefault="00B462E3">
      <w:pPr>
        <w:spacing w:after="0" w:line="240" w:lineRule="auto"/>
      </w:pPr>
      <w:r>
        <w:separator/>
      </w:r>
    </w:p>
  </w:endnote>
  <w:endnote w:type="continuationSeparator" w:id="0">
    <w:p w14:paraId="25F166A8" w14:textId="77777777" w:rsidR="00B462E3" w:rsidRDefault="00B46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67B7F2" w14:textId="77777777" w:rsidR="00B462E3" w:rsidRDefault="00B462E3">
      <w:pPr>
        <w:spacing w:after="0" w:line="240" w:lineRule="auto"/>
      </w:pPr>
      <w:r>
        <w:separator/>
      </w:r>
    </w:p>
  </w:footnote>
  <w:footnote w:type="continuationSeparator" w:id="0">
    <w:p w14:paraId="2E0AAD24" w14:textId="77777777" w:rsidR="00B462E3" w:rsidRDefault="00B462E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35C29" w14:textId="77777777" w:rsidR="00B462E3" w:rsidRDefault="00D87612">
    <w:pPr>
      <w:pStyle w:val="Header"/>
    </w:pPr>
    <w:sdt>
      <w:sdtPr>
        <w:id w:val="171999623"/>
        <w:placeholder>
          <w:docPart w:val="B840A5ACD6DAF24BB3D38495AFCABA8C"/>
        </w:placeholder>
        <w:temporary/>
        <w:showingPlcHdr/>
      </w:sdtPr>
      <w:sdtEndPr/>
      <w:sdtContent>
        <w:r w:rsidR="00B462E3">
          <w:t>[Type text]</w:t>
        </w:r>
      </w:sdtContent>
    </w:sdt>
    <w:r w:rsidR="00B462E3">
      <w:ptab w:relativeTo="margin" w:alignment="center" w:leader="none"/>
    </w:r>
    <w:sdt>
      <w:sdtPr>
        <w:id w:val="171999624"/>
        <w:placeholder>
          <w:docPart w:val="08948B30B888344DBF048EC4C4E912C6"/>
        </w:placeholder>
        <w:temporary/>
        <w:showingPlcHdr/>
      </w:sdtPr>
      <w:sdtEndPr/>
      <w:sdtContent>
        <w:r w:rsidR="00B462E3">
          <w:t>[Type text]</w:t>
        </w:r>
      </w:sdtContent>
    </w:sdt>
    <w:r w:rsidR="00B462E3">
      <w:ptab w:relativeTo="margin" w:alignment="right" w:leader="none"/>
    </w:r>
    <w:sdt>
      <w:sdtPr>
        <w:id w:val="171999625"/>
        <w:placeholder>
          <w:docPart w:val="ADBEB25ADD564C498A681ED9271B7A18"/>
        </w:placeholder>
        <w:temporary/>
        <w:showingPlcHdr/>
      </w:sdtPr>
      <w:sdtEndPr/>
      <w:sdtContent>
        <w:r w:rsidR="00B462E3">
          <w:t>[Type text]</w:t>
        </w:r>
      </w:sdtContent>
    </w:sdt>
  </w:p>
  <w:p w14:paraId="197F6350" w14:textId="77777777" w:rsidR="00B462E3" w:rsidRDefault="00B462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0940" w14:textId="101C76DB" w:rsidR="00B462E3" w:rsidRDefault="00B462E3">
    <w:pPr>
      <w:pStyle w:val="Header"/>
    </w:pPr>
    <w:r>
      <w:ptab w:relativeTo="margin" w:alignment="center" w:leader="none"/>
    </w:r>
    <w:r>
      <w:ptab w:relativeTo="margin" w:alignment="right" w:leader="none"/>
    </w:r>
    <w:r>
      <w:t>Resume: Nathan Brenner</w:t>
    </w:r>
  </w:p>
  <w:p w14:paraId="0B7D68FF" w14:textId="77777777" w:rsidR="00B462E3" w:rsidRDefault="00B462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207E"/>
    <w:multiLevelType w:val="multilevel"/>
    <w:tmpl w:val="73D6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E4890"/>
    <w:multiLevelType w:val="hybridMultilevel"/>
    <w:tmpl w:val="1D5C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538"/>
    <w:multiLevelType w:val="hybridMultilevel"/>
    <w:tmpl w:val="B87C2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248AB"/>
    <w:multiLevelType w:val="hybridMultilevel"/>
    <w:tmpl w:val="8E3282CA"/>
    <w:lvl w:ilvl="0" w:tplc="7D442A70">
      <w:start w:val="1"/>
      <w:numFmt w:val="bullet"/>
      <w:pStyle w:val="BulletedLis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D75C6"/>
    <w:multiLevelType w:val="multilevel"/>
    <w:tmpl w:val="E304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1E0308"/>
    <w:multiLevelType w:val="hybridMultilevel"/>
    <w:tmpl w:val="0E28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F96388"/>
    <w:multiLevelType w:val="hybridMultilevel"/>
    <w:tmpl w:val="2EBEA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05A3D"/>
    <w:multiLevelType w:val="hybridMultilevel"/>
    <w:tmpl w:val="29B21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8918CE"/>
    <w:multiLevelType w:val="hybridMultilevel"/>
    <w:tmpl w:val="8C52B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544865"/>
    <w:multiLevelType w:val="hybridMultilevel"/>
    <w:tmpl w:val="96EC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9"/>
  </w:num>
  <w:num w:numId="5">
    <w:abstractNumId w:val="7"/>
  </w:num>
  <w:num w:numId="6">
    <w:abstractNumId w:val="1"/>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E1E"/>
    <w:rsid w:val="00024E30"/>
    <w:rsid w:val="000C3853"/>
    <w:rsid w:val="000D7F41"/>
    <w:rsid w:val="001040CA"/>
    <w:rsid w:val="001A25B9"/>
    <w:rsid w:val="001C3935"/>
    <w:rsid w:val="001E5C69"/>
    <w:rsid w:val="001F2C6D"/>
    <w:rsid w:val="0028511E"/>
    <w:rsid w:val="002D230E"/>
    <w:rsid w:val="0031677C"/>
    <w:rsid w:val="00391B40"/>
    <w:rsid w:val="003C2771"/>
    <w:rsid w:val="003F66A9"/>
    <w:rsid w:val="004513B2"/>
    <w:rsid w:val="0045695E"/>
    <w:rsid w:val="00473D79"/>
    <w:rsid w:val="00495E35"/>
    <w:rsid w:val="004F192A"/>
    <w:rsid w:val="00541753"/>
    <w:rsid w:val="005A6E1E"/>
    <w:rsid w:val="005B556A"/>
    <w:rsid w:val="00644AE9"/>
    <w:rsid w:val="00647056"/>
    <w:rsid w:val="006513DB"/>
    <w:rsid w:val="006745D1"/>
    <w:rsid w:val="006777D8"/>
    <w:rsid w:val="006A1A05"/>
    <w:rsid w:val="00710776"/>
    <w:rsid w:val="0072598D"/>
    <w:rsid w:val="00732327"/>
    <w:rsid w:val="007B5ABE"/>
    <w:rsid w:val="008053D9"/>
    <w:rsid w:val="0081578A"/>
    <w:rsid w:val="008270FE"/>
    <w:rsid w:val="00835579"/>
    <w:rsid w:val="008767AA"/>
    <w:rsid w:val="008D3E8A"/>
    <w:rsid w:val="008D7F9E"/>
    <w:rsid w:val="008F1DFE"/>
    <w:rsid w:val="00906340"/>
    <w:rsid w:val="00910CBB"/>
    <w:rsid w:val="0092020E"/>
    <w:rsid w:val="00985588"/>
    <w:rsid w:val="00A00DAD"/>
    <w:rsid w:val="00A20BF2"/>
    <w:rsid w:val="00AA6298"/>
    <w:rsid w:val="00AF599C"/>
    <w:rsid w:val="00AF7026"/>
    <w:rsid w:val="00B03892"/>
    <w:rsid w:val="00B1053A"/>
    <w:rsid w:val="00B37559"/>
    <w:rsid w:val="00B45866"/>
    <w:rsid w:val="00B462E3"/>
    <w:rsid w:val="00B47F27"/>
    <w:rsid w:val="00B60250"/>
    <w:rsid w:val="00B77B5D"/>
    <w:rsid w:val="00B80B04"/>
    <w:rsid w:val="00B871F2"/>
    <w:rsid w:val="00BD4028"/>
    <w:rsid w:val="00C857A8"/>
    <w:rsid w:val="00D313CE"/>
    <w:rsid w:val="00D3544B"/>
    <w:rsid w:val="00D41CE6"/>
    <w:rsid w:val="00D667AB"/>
    <w:rsid w:val="00D84966"/>
    <w:rsid w:val="00D87612"/>
    <w:rsid w:val="00D900BD"/>
    <w:rsid w:val="00DB3485"/>
    <w:rsid w:val="00DD30F0"/>
    <w:rsid w:val="00DF3E14"/>
    <w:rsid w:val="00DF4C46"/>
    <w:rsid w:val="00E02D4E"/>
    <w:rsid w:val="00E544F7"/>
    <w:rsid w:val="00F47CB4"/>
    <w:rsid w:val="00F51B11"/>
    <w:rsid w:val="00FC2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56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910CBB"/>
  </w:style>
  <w:style w:type="paragraph" w:styleId="Heading2">
    <w:name w:val="heading 2"/>
    <w:basedOn w:val="Normal"/>
    <w:link w:val="Heading2Char"/>
    <w:uiPriority w:val="9"/>
    <w:qFormat/>
    <w:rsid w:val="00D84966"/>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C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10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BB"/>
  </w:style>
  <w:style w:type="paragraph" w:styleId="Footer">
    <w:name w:val="footer"/>
    <w:basedOn w:val="Normal"/>
    <w:link w:val="FooterChar"/>
    <w:uiPriority w:val="99"/>
    <w:unhideWhenUsed/>
    <w:qFormat/>
    <w:rsid w:val="00910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BB"/>
  </w:style>
  <w:style w:type="paragraph" w:customStyle="1" w:styleId="Name">
    <w:name w:val="Name"/>
    <w:basedOn w:val="Normal"/>
    <w:link w:val="NameChar"/>
    <w:qFormat/>
    <w:rsid w:val="00910CBB"/>
    <w:pPr>
      <w:spacing w:after="0" w:line="240" w:lineRule="auto"/>
    </w:pPr>
    <w:rPr>
      <w:b/>
      <w:color w:val="31849B" w:themeColor="accent5" w:themeShade="BF"/>
      <w:sz w:val="32"/>
    </w:rPr>
  </w:style>
  <w:style w:type="character" w:styleId="PlaceholderText">
    <w:name w:val="Placeholder Text"/>
    <w:basedOn w:val="DefaultParagraphFont"/>
    <w:uiPriority w:val="99"/>
    <w:semiHidden/>
    <w:rsid w:val="00910CBB"/>
    <w:rPr>
      <w:color w:val="808080"/>
    </w:rPr>
  </w:style>
  <w:style w:type="character" w:customStyle="1" w:styleId="NameChar">
    <w:name w:val="Name Char"/>
    <w:basedOn w:val="DefaultParagraphFont"/>
    <w:link w:val="Name"/>
    <w:rsid w:val="00910CBB"/>
    <w:rPr>
      <w:b/>
      <w:color w:val="31849B" w:themeColor="accent5" w:themeShade="BF"/>
      <w:sz w:val="32"/>
    </w:rPr>
  </w:style>
  <w:style w:type="paragraph" w:styleId="BalloonText">
    <w:name w:val="Balloon Text"/>
    <w:basedOn w:val="Normal"/>
    <w:link w:val="BalloonTextChar"/>
    <w:uiPriority w:val="99"/>
    <w:semiHidden/>
    <w:unhideWhenUsed/>
    <w:rsid w:val="00910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BB"/>
    <w:rPr>
      <w:rFonts w:ascii="Tahoma" w:hAnsi="Tahoma" w:cs="Tahoma"/>
      <w:sz w:val="16"/>
      <w:szCs w:val="16"/>
    </w:rPr>
  </w:style>
  <w:style w:type="paragraph" w:customStyle="1" w:styleId="PersonalInfo">
    <w:name w:val="Personal Info"/>
    <w:basedOn w:val="Normal"/>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Normal"/>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DefaultParagraphFont"/>
    <w:link w:val="PersonalInfo"/>
    <w:rsid w:val="00910CBB"/>
    <w:rPr>
      <w:b/>
      <w:color w:val="262626" w:themeColor="text1" w:themeTint="D9"/>
      <w:sz w:val="20"/>
    </w:rPr>
  </w:style>
  <w:style w:type="character" w:customStyle="1" w:styleId="ContentHeadingChar">
    <w:name w:val="Content Heading Char"/>
    <w:basedOn w:val="DefaultParagraphFont"/>
    <w:link w:val="ContentHeading"/>
    <w:rsid w:val="00647056"/>
    <w:rPr>
      <w:b/>
      <w:color w:val="E36C0A" w:themeColor="accent6" w:themeShade="BF"/>
    </w:rPr>
  </w:style>
  <w:style w:type="paragraph" w:customStyle="1" w:styleId="ContentBody">
    <w:name w:val="Content Body"/>
    <w:basedOn w:val="Normal"/>
    <w:link w:val="ContentBodyChar"/>
    <w:qFormat/>
    <w:rsid w:val="00910CBB"/>
    <w:pPr>
      <w:spacing w:after="0" w:line="240" w:lineRule="auto"/>
    </w:pPr>
    <w:rPr>
      <w:color w:val="000000" w:themeColor="text1"/>
      <w:sz w:val="20"/>
    </w:rPr>
  </w:style>
  <w:style w:type="paragraph" w:customStyle="1" w:styleId="ContentBodyBold">
    <w:name w:val="Content Body Bold"/>
    <w:basedOn w:val="Normal"/>
    <w:link w:val="ContentBodyBoldChar"/>
    <w:qFormat/>
    <w:rsid w:val="00910CBB"/>
    <w:pPr>
      <w:spacing w:after="0" w:line="240" w:lineRule="auto"/>
    </w:pPr>
    <w:rPr>
      <w:b/>
      <w:color w:val="000000" w:themeColor="text1"/>
      <w:sz w:val="20"/>
    </w:rPr>
  </w:style>
  <w:style w:type="character" w:customStyle="1" w:styleId="ContentBodyChar">
    <w:name w:val="Content Body Char"/>
    <w:basedOn w:val="DefaultParagraphFont"/>
    <w:link w:val="ContentBody"/>
    <w:rsid w:val="00910CBB"/>
    <w:rPr>
      <w:color w:val="000000" w:themeColor="text1"/>
      <w:sz w:val="20"/>
    </w:rPr>
  </w:style>
  <w:style w:type="character" w:customStyle="1" w:styleId="ContentBodyBoldChar">
    <w:name w:val="Content Body Bold Char"/>
    <w:basedOn w:val="DefaultParagraphFont"/>
    <w:link w:val="ContentBodyBold"/>
    <w:rsid w:val="00910CBB"/>
    <w:rPr>
      <w:b/>
      <w:color w:val="000000" w:themeColor="text1"/>
      <w:sz w:val="20"/>
    </w:rPr>
  </w:style>
  <w:style w:type="paragraph" w:customStyle="1" w:styleId="PersonalInfoRight">
    <w:name w:val="Personal Info_Right"/>
    <w:basedOn w:val="Normal"/>
    <w:link w:val="PersonalInfoRightChar"/>
    <w:qFormat/>
    <w:rsid w:val="00910CBB"/>
    <w:pPr>
      <w:jc w:val="right"/>
    </w:pPr>
    <w:rPr>
      <w:b/>
      <w:sz w:val="20"/>
    </w:rPr>
  </w:style>
  <w:style w:type="character" w:customStyle="1" w:styleId="PersonalInfoRightChar">
    <w:name w:val="Personal Info_Right Char"/>
    <w:basedOn w:val="DefaultParagraphFont"/>
    <w:link w:val="PersonalInfoRight"/>
    <w:rsid w:val="00910CBB"/>
    <w:rPr>
      <w:b/>
      <w:sz w:val="20"/>
    </w:rPr>
  </w:style>
  <w:style w:type="paragraph" w:customStyle="1" w:styleId="BulletedList">
    <w:name w:val="Bulleted List"/>
    <w:basedOn w:val="Normal"/>
    <w:rsid w:val="00024E30"/>
    <w:pPr>
      <w:numPr>
        <w:numId w:val="1"/>
      </w:numPr>
      <w:spacing w:after="0" w:line="240" w:lineRule="auto"/>
      <w:contextualSpacing/>
    </w:pPr>
  </w:style>
  <w:style w:type="character" w:styleId="Hyperlink">
    <w:name w:val="Hyperlink"/>
    <w:basedOn w:val="DefaultParagraphFont"/>
    <w:uiPriority w:val="99"/>
    <w:unhideWhenUsed/>
    <w:rsid w:val="00A00DAD"/>
    <w:rPr>
      <w:color w:val="0000FF" w:themeColor="hyperlink"/>
      <w:u w:val="single"/>
    </w:rPr>
  </w:style>
  <w:style w:type="character" w:styleId="FollowedHyperlink">
    <w:name w:val="FollowedHyperlink"/>
    <w:basedOn w:val="DefaultParagraphFont"/>
    <w:uiPriority w:val="99"/>
    <w:semiHidden/>
    <w:unhideWhenUsed/>
    <w:rsid w:val="000D7F41"/>
    <w:rPr>
      <w:color w:val="800080" w:themeColor="followedHyperlink"/>
      <w:u w:val="single"/>
    </w:rPr>
  </w:style>
  <w:style w:type="paragraph" w:styleId="ListParagraph">
    <w:name w:val="List Paragraph"/>
    <w:basedOn w:val="Normal"/>
    <w:uiPriority w:val="34"/>
    <w:rsid w:val="000D7F41"/>
    <w:pPr>
      <w:ind w:left="720"/>
      <w:contextualSpacing/>
    </w:pPr>
  </w:style>
  <w:style w:type="character" w:customStyle="1" w:styleId="Heading2Char">
    <w:name w:val="Heading 2 Char"/>
    <w:basedOn w:val="DefaultParagraphFont"/>
    <w:link w:val="Heading2"/>
    <w:uiPriority w:val="9"/>
    <w:rsid w:val="00D84966"/>
    <w:rPr>
      <w:rFonts w:ascii="Times" w:hAnsi="Times"/>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9571">
      <w:bodyDiv w:val="1"/>
      <w:marLeft w:val="0"/>
      <w:marRight w:val="0"/>
      <w:marTop w:val="0"/>
      <w:marBottom w:val="0"/>
      <w:divBdr>
        <w:top w:val="none" w:sz="0" w:space="0" w:color="auto"/>
        <w:left w:val="none" w:sz="0" w:space="0" w:color="auto"/>
        <w:bottom w:val="none" w:sz="0" w:space="0" w:color="auto"/>
        <w:right w:val="none" w:sz="0" w:space="0" w:color="auto"/>
      </w:divBdr>
    </w:div>
    <w:div w:id="193272558">
      <w:bodyDiv w:val="1"/>
      <w:marLeft w:val="0"/>
      <w:marRight w:val="0"/>
      <w:marTop w:val="0"/>
      <w:marBottom w:val="0"/>
      <w:divBdr>
        <w:top w:val="none" w:sz="0" w:space="0" w:color="auto"/>
        <w:left w:val="none" w:sz="0" w:space="0" w:color="auto"/>
        <w:bottom w:val="none" w:sz="0" w:space="0" w:color="auto"/>
        <w:right w:val="none" w:sz="0" w:space="0" w:color="auto"/>
      </w:divBdr>
    </w:div>
    <w:div w:id="286010217">
      <w:bodyDiv w:val="1"/>
      <w:marLeft w:val="0"/>
      <w:marRight w:val="0"/>
      <w:marTop w:val="0"/>
      <w:marBottom w:val="0"/>
      <w:divBdr>
        <w:top w:val="none" w:sz="0" w:space="0" w:color="auto"/>
        <w:left w:val="none" w:sz="0" w:space="0" w:color="auto"/>
        <w:bottom w:val="none" w:sz="0" w:space="0" w:color="auto"/>
        <w:right w:val="none" w:sz="0" w:space="0" w:color="auto"/>
      </w:divBdr>
    </w:div>
    <w:div w:id="385568946">
      <w:bodyDiv w:val="1"/>
      <w:marLeft w:val="0"/>
      <w:marRight w:val="0"/>
      <w:marTop w:val="0"/>
      <w:marBottom w:val="0"/>
      <w:divBdr>
        <w:top w:val="none" w:sz="0" w:space="0" w:color="auto"/>
        <w:left w:val="none" w:sz="0" w:space="0" w:color="auto"/>
        <w:bottom w:val="none" w:sz="0" w:space="0" w:color="auto"/>
        <w:right w:val="none" w:sz="0" w:space="0" w:color="auto"/>
      </w:divBdr>
    </w:div>
    <w:div w:id="592974446">
      <w:bodyDiv w:val="1"/>
      <w:marLeft w:val="0"/>
      <w:marRight w:val="0"/>
      <w:marTop w:val="0"/>
      <w:marBottom w:val="0"/>
      <w:divBdr>
        <w:top w:val="none" w:sz="0" w:space="0" w:color="auto"/>
        <w:left w:val="none" w:sz="0" w:space="0" w:color="auto"/>
        <w:bottom w:val="none" w:sz="0" w:space="0" w:color="auto"/>
        <w:right w:val="none" w:sz="0" w:space="0" w:color="auto"/>
      </w:divBdr>
    </w:div>
    <w:div w:id="843325423">
      <w:bodyDiv w:val="1"/>
      <w:marLeft w:val="0"/>
      <w:marRight w:val="0"/>
      <w:marTop w:val="0"/>
      <w:marBottom w:val="0"/>
      <w:divBdr>
        <w:top w:val="none" w:sz="0" w:space="0" w:color="auto"/>
        <w:left w:val="none" w:sz="0" w:space="0" w:color="auto"/>
        <w:bottom w:val="none" w:sz="0" w:space="0" w:color="auto"/>
        <w:right w:val="none" w:sz="0" w:space="0" w:color="auto"/>
      </w:divBdr>
    </w:div>
    <w:div w:id="990716485">
      <w:bodyDiv w:val="1"/>
      <w:marLeft w:val="0"/>
      <w:marRight w:val="0"/>
      <w:marTop w:val="0"/>
      <w:marBottom w:val="0"/>
      <w:divBdr>
        <w:top w:val="none" w:sz="0" w:space="0" w:color="auto"/>
        <w:left w:val="none" w:sz="0" w:space="0" w:color="auto"/>
        <w:bottom w:val="none" w:sz="0" w:space="0" w:color="auto"/>
        <w:right w:val="none" w:sz="0" w:space="0" w:color="auto"/>
      </w:divBdr>
    </w:div>
    <w:div w:id="1035275950">
      <w:bodyDiv w:val="1"/>
      <w:marLeft w:val="0"/>
      <w:marRight w:val="0"/>
      <w:marTop w:val="0"/>
      <w:marBottom w:val="0"/>
      <w:divBdr>
        <w:top w:val="none" w:sz="0" w:space="0" w:color="auto"/>
        <w:left w:val="none" w:sz="0" w:space="0" w:color="auto"/>
        <w:bottom w:val="none" w:sz="0" w:space="0" w:color="auto"/>
        <w:right w:val="none" w:sz="0" w:space="0" w:color="auto"/>
      </w:divBdr>
    </w:div>
    <w:div w:id="1415319425">
      <w:bodyDiv w:val="1"/>
      <w:marLeft w:val="0"/>
      <w:marRight w:val="0"/>
      <w:marTop w:val="0"/>
      <w:marBottom w:val="0"/>
      <w:divBdr>
        <w:top w:val="none" w:sz="0" w:space="0" w:color="auto"/>
        <w:left w:val="none" w:sz="0" w:space="0" w:color="auto"/>
        <w:bottom w:val="none" w:sz="0" w:space="0" w:color="auto"/>
        <w:right w:val="none" w:sz="0" w:space="0" w:color="auto"/>
      </w:divBdr>
    </w:div>
    <w:div w:id="1419713663">
      <w:bodyDiv w:val="1"/>
      <w:marLeft w:val="0"/>
      <w:marRight w:val="0"/>
      <w:marTop w:val="0"/>
      <w:marBottom w:val="0"/>
      <w:divBdr>
        <w:top w:val="none" w:sz="0" w:space="0" w:color="auto"/>
        <w:left w:val="none" w:sz="0" w:space="0" w:color="auto"/>
        <w:bottom w:val="none" w:sz="0" w:space="0" w:color="auto"/>
        <w:right w:val="none" w:sz="0" w:space="0" w:color="auto"/>
      </w:divBdr>
    </w:div>
    <w:div w:id="186609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tarphyre.mercenarytech.com/" TargetMode="External"/><Relationship Id="rId13" Type="http://schemas.openxmlformats.org/officeDocument/2006/relationships/hyperlink" Target="https://www.azurestandard.com/" TargetMode="External"/><Relationship Id="rId14" Type="http://schemas.openxmlformats.org/officeDocument/2006/relationships/hyperlink" Target="https://github.com/nathan-j-brenner/multipage-form" TargetMode="External"/><Relationship Id="rId15" Type="http://schemas.openxmlformats.org/officeDocument/2006/relationships/hyperlink" Target="https://snaporegon.herokuapp.com/" TargetMode="External"/><Relationship Id="rId16" Type="http://schemas.openxmlformats.org/officeDocument/2006/relationships/hyperlink" Target="https://github.com/nathan-j-brenner/weatherForecastApp" TargetMode="External"/><Relationship Id="rId17" Type="http://schemas.openxmlformats.org/officeDocument/2006/relationships/hyperlink" Target="https://github.com/nathan-j-brenner/calendarApp"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kw:8v7ddcm90zjdwjqhvm714thw0000gn:T:TM10378272"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5EF0A1F4C8E5489B75E6B564CE978F"/>
        <w:category>
          <w:name w:val="General"/>
          <w:gallery w:val="placeholder"/>
        </w:category>
        <w:types>
          <w:type w:val="bbPlcHdr"/>
        </w:types>
        <w:behaviors>
          <w:behavior w:val="content"/>
        </w:behaviors>
        <w:guid w:val="{782741D4-2092-E34F-90F2-BD665C869B54}"/>
      </w:docPartPr>
      <w:docPartBody>
        <w:p w:rsidR="00FD36A3" w:rsidRDefault="00FD36A3">
          <w:pPr>
            <w:pStyle w:val="2C5EF0A1F4C8E5489B75E6B564CE978F"/>
          </w:pPr>
          <w:r>
            <w:t>[Your Name]</w:t>
          </w:r>
        </w:p>
      </w:docPartBody>
    </w:docPart>
    <w:docPart>
      <w:docPartPr>
        <w:name w:val="AB33F3EB4144F74F8E66CB990BA8B7E3"/>
        <w:category>
          <w:name w:val="General"/>
          <w:gallery w:val="placeholder"/>
        </w:category>
        <w:types>
          <w:type w:val="bbPlcHdr"/>
        </w:types>
        <w:behaviors>
          <w:behavior w:val="content"/>
        </w:behaviors>
        <w:guid w:val="{3C461569-6E62-654A-A413-1AC3A98F302E}"/>
      </w:docPartPr>
      <w:docPartBody>
        <w:p w:rsidR="00FD36A3" w:rsidRDefault="00FD36A3">
          <w:pPr>
            <w:pStyle w:val="AB33F3EB4144F74F8E66CB990BA8B7E3"/>
          </w:pPr>
          <w:r>
            <w:rPr>
              <w:color w:val="262626" w:themeColor="text1" w:themeTint="D9"/>
              <w:sz w:val="18"/>
            </w:rPr>
            <w:t>[E-Mail]</w:t>
          </w:r>
        </w:p>
      </w:docPartBody>
    </w:docPart>
    <w:docPart>
      <w:docPartPr>
        <w:name w:val="6C413974A3ABFE45A0466890E22995CE"/>
        <w:category>
          <w:name w:val="General"/>
          <w:gallery w:val="placeholder"/>
        </w:category>
        <w:types>
          <w:type w:val="bbPlcHdr"/>
        </w:types>
        <w:behaviors>
          <w:behavior w:val="content"/>
        </w:behaviors>
        <w:guid w:val="{AAD8E507-79FD-5C41-8F6D-EEF36FBA7C97}"/>
      </w:docPartPr>
      <w:docPartBody>
        <w:p w:rsidR="00FD36A3" w:rsidRDefault="00FD36A3">
          <w:pPr>
            <w:pStyle w:val="6C413974A3ABFE45A0466890E22995CE"/>
          </w:pPr>
          <w:r>
            <w:rPr>
              <w:color w:val="262626" w:themeColor="text1" w:themeTint="D9"/>
              <w:sz w:val="18"/>
            </w:rPr>
            <w:t>[Website]</w:t>
          </w:r>
        </w:p>
      </w:docPartBody>
    </w:docPart>
    <w:docPart>
      <w:docPartPr>
        <w:name w:val="FD3B1CA8A23EA04E8330E238920A8B76"/>
        <w:category>
          <w:name w:val="General"/>
          <w:gallery w:val="placeholder"/>
        </w:category>
        <w:types>
          <w:type w:val="bbPlcHdr"/>
        </w:types>
        <w:behaviors>
          <w:behavior w:val="content"/>
        </w:behaviors>
        <w:guid w:val="{DF8A74A0-731B-4F4C-A2CF-ED7A5F9D8C44}"/>
      </w:docPartPr>
      <w:docPartBody>
        <w:p w:rsidR="00FD36A3" w:rsidRDefault="00FD36A3">
          <w:pPr>
            <w:pStyle w:val="FD3B1CA8A23EA04E8330E238920A8B76"/>
          </w:pPr>
          <w:r>
            <w:t>Professional Profile</w:t>
          </w:r>
        </w:p>
      </w:docPartBody>
    </w:docPart>
    <w:docPart>
      <w:docPartPr>
        <w:name w:val="CA84243FE48F924BABC41A1CFD5F5E59"/>
        <w:category>
          <w:name w:val="General"/>
          <w:gallery w:val="placeholder"/>
        </w:category>
        <w:types>
          <w:type w:val="bbPlcHdr"/>
        </w:types>
        <w:behaviors>
          <w:behavior w:val="content"/>
        </w:behaviors>
        <w:guid w:val="{FD64831B-9B94-9B46-BB84-EFDD0CE7654E}"/>
      </w:docPartPr>
      <w:docPartBody>
        <w:p w:rsidR="00FD36A3" w:rsidRDefault="00FD36A3">
          <w:pPr>
            <w:pStyle w:val="CA84243FE48F924BABC41A1CFD5F5E59"/>
          </w:pPr>
          <w:r>
            <w:rPr>
              <w:color w:val="404040" w:themeColor="text1" w:themeTint="BF"/>
              <w:sz w:val="20"/>
            </w:rPr>
            <w:t>[Briefly describe your professional background and education relevant to this position.]</w:t>
          </w:r>
        </w:p>
      </w:docPartBody>
    </w:docPart>
    <w:docPart>
      <w:docPartPr>
        <w:name w:val="938A1B08D4B47F40916FAE01972F03F2"/>
        <w:category>
          <w:name w:val="General"/>
          <w:gallery w:val="placeholder"/>
        </w:category>
        <w:types>
          <w:type w:val="bbPlcHdr"/>
        </w:types>
        <w:behaviors>
          <w:behavior w:val="content"/>
        </w:behaviors>
        <w:guid w:val="{7C18160E-D651-6A45-9B03-A80A6F73C902}"/>
      </w:docPartPr>
      <w:docPartBody>
        <w:p w:rsidR="00FD36A3" w:rsidRDefault="00FD36A3">
          <w:pPr>
            <w:pStyle w:val="938A1B08D4B47F40916FAE01972F03F2"/>
          </w:pPr>
          <w:r>
            <w:rPr>
              <w:color w:val="404040" w:themeColor="text1" w:themeTint="BF"/>
              <w:sz w:val="20"/>
            </w:rPr>
            <w:t>[Relevant skill]</w:t>
          </w:r>
        </w:p>
      </w:docPartBody>
    </w:docPart>
    <w:docPart>
      <w:docPartPr>
        <w:name w:val="8EBBEAA500A4644293EE1A134951D83B"/>
        <w:category>
          <w:name w:val="General"/>
          <w:gallery w:val="placeholder"/>
        </w:category>
        <w:types>
          <w:type w:val="bbPlcHdr"/>
        </w:types>
        <w:behaviors>
          <w:behavior w:val="content"/>
        </w:behaviors>
        <w:guid w:val="{11E3E6D5-8EB5-1C49-AF25-14EF2FEBCC15}"/>
      </w:docPartPr>
      <w:docPartBody>
        <w:p w:rsidR="00FD36A3" w:rsidRDefault="00FD36A3">
          <w:pPr>
            <w:pStyle w:val="8EBBEAA500A4644293EE1A134951D83B"/>
          </w:pPr>
          <w:r>
            <w:t>Professional Accomplishments</w:t>
          </w:r>
        </w:p>
      </w:docPartBody>
    </w:docPart>
    <w:docPart>
      <w:docPartPr>
        <w:name w:val="E9A178BB936429479B2DCDB135DE3876"/>
        <w:category>
          <w:name w:val="General"/>
          <w:gallery w:val="placeholder"/>
        </w:category>
        <w:types>
          <w:type w:val="bbPlcHdr"/>
        </w:types>
        <w:behaviors>
          <w:behavior w:val="content"/>
        </w:behaviors>
        <w:guid w:val="{F4A0F276-43F1-874D-AD08-026312B968C0}"/>
      </w:docPartPr>
      <w:docPartBody>
        <w:p w:rsidR="00FD36A3" w:rsidRDefault="00FD36A3">
          <w:pPr>
            <w:pStyle w:val="E9A178BB936429479B2DCDB135DE3876"/>
          </w:pPr>
          <w:r>
            <w:t>Work History</w:t>
          </w:r>
        </w:p>
      </w:docPartBody>
    </w:docPart>
    <w:docPart>
      <w:docPartPr>
        <w:name w:val="ED558C32950EDF4FAF9F09C256C2E3F5"/>
        <w:category>
          <w:name w:val="General"/>
          <w:gallery w:val="placeholder"/>
        </w:category>
        <w:types>
          <w:type w:val="bbPlcHdr"/>
        </w:types>
        <w:behaviors>
          <w:behavior w:val="content"/>
        </w:behaviors>
        <w:guid w:val="{12CAB617-466D-9C46-94EE-BCC265677696}"/>
      </w:docPartPr>
      <w:docPartBody>
        <w:p w:rsidR="00FD36A3" w:rsidRDefault="00FD36A3">
          <w:pPr>
            <w:pStyle w:val="ED558C32950EDF4FAF9F09C256C2E3F5"/>
          </w:pPr>
          <w:r>
            <w:t>Education</w:t>
          </w:r>
        </w:p>
      </w:docPartBody>
    </w:docPart>
    <w:docPart>
      <w:docPartPr>
        <w:name w:val="D512E85D4BAC2448BF7A68299F4F29C7"/>
        <w:category>
          <w:name w:val="General"/>
          <w:gallery w:val="placeholder"/>
        </w:category>
        <w:types>
          <w:type w:val="bbPlcHdr"/>
        </w:types>
        <w:behaviors>
          <w:behavior w:val="content"/>
        </w:behaviors>
        <w:guid w:val="{3DE1A9FC-0E98-174A-9891-4E0D8AAD18CF}"/>
      </w:docPartPr>
      <w:docPartBody>
        <w:p w:rsidR="00FD36A3" w:rsidRDefault="00FD36A3">
          <w:pPr>
            <w:pStyle w:val="D512E85D4BAC2448BF7A68299F4F29C7"/>
          </w:pPr>
          <w:r>
            <w:rPr>
              <w:color w:val="404040" w:themeColor="text1" w:themeTint="BF"/>
              <w:sz w:val="20"/>
            </w:rPr>
            <w:t>[Degree]</w:t>
          </w:r>
        </w:p>
      </w:docPartBody>
    </w:docPart>
    <w:docPart>
      <w:docPartPr>
        <w:name w:val="25D6B6A47D4CF5429F5FCAA0001E86FC"/>
        <w:category>
          <w:name w:val="General"/>
          <w:gallery w:val="placeholder"/>
        </w:category>
        <w:types>
          <w:type w:val="bbPlcHdr"/>
        </w:types>
        <w:behaviors>
          <w:behavior w:val="content"/>
        </w:behaviors>
        <w:guid w:val="{3CAF2497-1CD3-1443-869D-250FF8649F73}"/>
      </w:docPartPr>
      <w:docPartBody>
        <w:p w:rsidR="00FD36A3" w:rsidRDefault="00FD36A3" w:rsidP="00FD36A3">
          <w:pPr>
            <w:pStyle w:val="25D6B6A47D4CF5429F5FCAA0001E86FC"/>
          </w:pPr>
          <w:r>
            <w:rPr>
              <w:color w:val="262626" w:themeColor="text1" w:themeTint="D9"/>
              <w:sz w:val="18"/>
            </w:rPr>
            <w:t>[Website]</w:t>
          </w:r>
        </w:p>
      </w:docPartBody>
    </w:docPart>
    <w:docPart>
      <w:docPartPr>
        <w:name w:val="CA37F5A2AEBC464C8D4E9FAC07A2303C"/>
        <w:category>
          <w:name w:val="General"/>
          <w:gallery w:val="placeholder"/>
        </w:category>
        <w:types>
          <w:type w:val="bbPlcHdr"/>
        </w:types>
        <w:behaviors>
          <w:behavior w:val="content"/>
        </w:behaviors>
        <w:guid w:val="{65DC2545-B57F-784A-9CC5-35A425CBDAB3}"/>
      </w:docPartPr>
      <w:docPartBody>
        <w:p w:rsidR="00FD36A3" w:rsidRDefault="00FD36A3" w:rsidP="00FD36A3">
          <w:pPr>
            <w:pStyle w:val="CA37F5A2AEBC464C8D4E9FAC07A2303C"/>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593A07134D36C478E045C72203399F7"/>
        <w:category>
          <w:name w:val="General"/>
          <w:gallery w:val="placeholder"/>
        </w:category>
        <w:types>
          <w:type w:val="bbPlcHdr"/>
        </w:types>
        <w:behaviors>
          <w:behavior w:val="content"/>
        </w:behaviors>
        <w:guid w:val="{70311097-D651-AF49-BE43-6FD071A7D35B}"/>
      </w:docPartPr>
      <w:docPartBody>
        <w:p w:rsidR="00FD36A3" w:rsidRDefault="00FD36A3" w:rsidP="00FD36A3">
          <w:pPr>
            <w:pStyle w:val="4593A07134D36C478E045C72203399F7"/>
          </w:pPr>
          <w:r>
            <w:rPr>
              <w:color w:val="404040" w:themeColor="text1" w:themeTint="BF"/>
              <w:sz w:val="20"/>
            </w:rPr>
            <w:t>[School Name]</w:t>
          </w:r>
        </w:p>
      </w:docPartBody>
    </w:docPart>
    <w:docPart>
      <w:docPartPr>
        <w:name w:val="E26807758FBF3A46BBB0F7116CC18626"/>
        <w:category>
          <w:name w:val="General"/>
          <w:gallery w:val="placeholder"/>
        </w:category>
        <w:types>
          <w:type w:val="bbPlcHdr"/>
        </w:types>
        <w:behaviors>
          <w:behavior w:val="content"/>
        </w:behaviors>
        <w:guid w:val="{57ACA810-E319-C047-8667-14B0CE695AF5}"/>
      </w:docPartPr>
      <w:docPartBody>
        <w:p w:rsidR="00FD36A3" w:rsidRDefault="00FD36A3" w:rsidP="00FD36A3">
          <w:pPr>
            <w:pStyle w:val="E26807758FBF3A46BBB0F7116CC18626"/>
          </w:pPr>
          <w:r>
            <w:rPr>
              <w:color w:val="404040" w:themeColor="text1" w:themeTint="BF"/>
              <w:sz w:val="20"/>
            </w:rPr>
            <w:t>[City, ST]</w:t>
          </w:r>
        </w:p>
      </w:docPartBody>
    </w:docPart>
    <w:docPart>
      <w:docPartPr>
        <w:name w:val="F87D9680A9E14149A929292162B2CBE0"/>
        <w:category>
          <w:name w:val="General"/>
          <w:gallery w:val="placeholder"/>
        </w:category>
        <w:types>
          <w:type w:val="bbPlcHdr"/>
        </w:types>
        <w:behaviors>
          <w:behavior w:val="content"/>
        </w:behaviors>
        <w:guid w:val="{AEE3AD59-864C-7344-840F-0D60F2A266D5}"/>
      </w:docPartPr>
      <w:docPartBody>
        <w:p w:rsidR="00FD36A3" w:rsidRDefault="00FD36A3" w:rsidP="00FD36A3">
          <w:pPr>
            <w:pStyle w:val="F87D9680A9E14149A929292162B2CBE0"/>
          </w:pPr>
          <w:r>
            <w:rPr>
              <w:rStyle w:val="PlaceholderText"/>
            </w:rPr>
            <w:t>Click here to enter a date.</w:t>
          </w:r>
        </w:p>
      </w:docPartBody>
    </w:docPart>
    <w:docPart>
      <w:docPartPr>
        <w:name w:val="3AA11607282DCB4A85A9C2C2E3B027B5"/>
        <w:category>
          <w:name w:val="General"/>
          <w:gallery w:val="placeholder"/>
        </w:category>
        <w:types>
          <w:type w:val="bbPlcHdr"/>
        </w:types>
        <w:behaviors>
          <w:behavior w:val="content"/>
        </w:behaviors>
        <w:guid w:val="{8F4B6E9A-0635-3E44-828F-A40F0DD807F6}"/>
      </w:docPartPr>
      <w:docPartBody>
        <w:p w:rsidR="00FD36A3" w:rsidRDefault="00FD36A3" w:rsidP="00FD36A3">
          <w:pPr>
            <w:pStyle w:val="3AA11607282DCB4A85A9C2C2E3B027B5"/>
          </w:pPr>
          <w:r>
            <w:rPr>
              <w:rStyle w:val="PlaceholderText"/>
            </w:rPr>
            <w:t>Click here to enter a date.</w:t>
          </w:r>
        </w:p>
      </w:docPartBody>
    </w:docPart>
    <w:docPart>
      <w:docPartPr>
        <w:name w:val="CD5A7A8B84ADCD4DA3F8CF4595667B04"/>
        <w:category>
          <w:name w:val="General"/>
          <w:gallery w:val="placeholder"/>
        </w:category>
        <w:types>
          <w:type w:val="bbPlcHdr"/>
        </w:types>
        <w:behaviors>
          <w:behavior w:val="content"/>
        </w:behaviors>
        <w:guid w:val="{745C2BDF-8A74-FF41-A8B4-4BE9D46D3CA0}"/>
      </w:docPartPr>
      <w:docPartBody>
        <w:p w:rsidR="00FD36A3" w:rsidRDefault="00FD36A3" w:rsidP="00FD36A3">
          <w:pPr>
            <w:pStyle w:val="CD5A7A8B84ADCD4DA3F8CF4595667B04"/>
          </w:pPr>
          <w:r>
            <w:rPr>
              <w:rStyle w:val="PlaceholderText"/>
            </w:rPr>
            <w:t>Click here to enter a date.</w:t>
          </w:r>
        </w:p>
      </w:docPartBody>
    </w:docPart>
    <w:docPart>
      <w:docPartPr>
        <w:name w:val="AB41E9E6F60DBF4A9BD66471AAD15477"/>
        <w:category>
          <w:name w:val="General"/>
          <w:gallery w:val="placeholder"/>
        </w:category>
        <w:types>
          <w:type w:val="bbPlcHdr"/>
        </w:types>
        <w:behaviors>
          <w:behavior w:val="content"/>
        </w:behaviors>
        <w:guid w:val="{C7A9AE61-317D-0A49-B82A-D5C7DC40D4A6}"/>
      </w:docPartPr>
      <w:docPartBody>
        <w:p w:rsidR="00FD36A3" w:rsidRDefault="00FD36A3" w:rsidP="00FD36A3">
          <w:pPr>
            <w:pStyle w:val="AB41E9E6F60DBF4A9BD66471AAD15477"/>
          </w:pPr>
          <w:r>
            <w:rPr>
              <w:rStyle w:val="PlaceholderText"/>
            </w:rPr>
            <w:t>Click here to enter a date.</w:t>
          </w:r>
        </w:p>
      </w:docPartBody>
    </w:docPart>
    <w:docPart>
      <w:docPartPr>
        <w:name w:val="8790890B00745941BB9D23E79DB3899B"/>
        <w:category>
          <w:name w:val="General"/>
          <w:gallery w:val="placeholder"/>
        </w:category>
        <w:types>
          <w:type w:val="bbPlcHdr"/>
        </w:types>
        <w:behaviors>
          <w:behavior w:val="content"/>
        </w:behaviors>
        <w:guid w:val="{69A5534E-B7D6-1B41-BD7F-D792463206D7}"/>
      </w:docPartPr>
      <w:docPartBody>
        <w:p w:rsidR="00F05F66" w:rsidRDefault="00F05F66" w:rsidP="00F05F66">
          <w:pPr>
            <w:pStyle w:val="8790890B00745941BB9D23E79DB3899B"/>
          </w:pPr>
          <w:r>
            <w:rPr>
              <w:rStyle w:val="PlaceholderText"/>
            </w:rPr>
            <w:t>Click here to enter a date.</w:t>
          </w:r>
        </w:p>
      </w:docPartBody>
    </w:docPart>
    <w:docPart>
      <w:docPartPr>
        <w:name w:val="16294B7139C9414EAB9D6B65E223001B"/>
        <w:category>
          <w:name w:val="General"/>
          <w:gallery w:val="placeholder"/>
        </w:category>
        <w:types>
          <w:type w:val="bbPlcHdr"/>
        </w:types>
        <w:behaviors>
          <w:behavior w:val="content"/>
        </w:behaviors>
        <w:guid w:val="{931420DA-0442-3440-B8C1-5A31A7929EE0}"/>
      </w:docPartPr>
      <w:docPartBody>
        <w:p w:rsidR="00F05F66" w:rsidRDefault="00F05F66" w:rsidP="00F05F66">
          <w:pPr>
            <w:pStyle w:val="16294B7139C9414EAB9D6B65E223001B"/>
          </w:pPr>
          <w:r>
            <w:rPr>
              <w:rStyle w:val="ContentBodyChar"/>
            </w:rPr>
            <w:t>[Job Title]</w:t>
          </w:r>
        </w:p>
      </w:docPartBody>
    </w:docPart>
    <w:docPart>
      <w:docPartPr>
        <w:name w:val="3C96B5A887EE284DBE1EA58BBAF3172E"/>
        <w:category>
          <w:name w:val="General"/>
          <w:gallery w:val="placeholder"/>
        </w:category>
        <w:types>
          <w:type w:val="bbPlcHdr"/>
        </w:types>
        <w:behaviors>
          <w:behavior w:val="content"/>
        </w:behaviors>
        <w:guid w:val="{F6DDE1D0-A640-8049-9AB4-46CD496BD4F8}"/>
      </w:docPartPr>
      <w:docPartBody>
        <w:p w:rsidR="00F05F66" w:rsidRDefault="00F05F66" w:rsidP="00F05F66">
          <w:pPr>
            <w:pStyle w:val="3C96B5A887EE284DBE1EA58BBAF3172E"/>
          </w:pPr>
          <w:r>
            <w:rPr>
              <w:color w:val="404040" w:themeColor="text1" w:themeTint="BF"/>
              <w:sz w:val="20"/>
            </w:rPr>
            <w:t>[Company Name]</w:t>
          </w:r>
        </w:p>
      </w:docPartBody>
    </w:docPart>
    <w:docPart>
      <w:docPartPr>
        <w:name w:val="30306E4EEC853947AC2255006D898A98"/>
        <w:category>
          <w:name w:val="General"/>
          <w:gallery w:val="placeholder"/>
        </w:category>
        <w:types>
          <w:type w:val="bbPlcHdr"/>
        </w:types>
        <w:behaviors>
          <w:behavior w:val="content"/>
        </w:behaviors>
        <w:guid w:val="{E6CAB53A-D9B4-B34C-8B6A-83940B6733A5}"/>
      </w:docPartPr>
      <w:docPartBody>
        <w:p w:rsidR="00F05F66" w:rsidRDefault="00F05F66" w:rsidP="00F05F66">
          <w:pPr>
            <w:pStyle w:val="30306E4EEC853947AC2255006D898A98"/>
          </w:pPr>
          <w:r>
            <w:rPr>
              <w:color w:val="404040" w:themeColor="text1" w:themeTint="BF"/>
              <w:sz w:val="20"/>
            </w:rPr>
            <w:t>[City, ST]</w:t>
          </w:r>
        </w:p>
      </w:docPartBody>
    </w:docPart>
    <w:docPart>
      <w:docPartPr>
        <w:name w:val="187593FDC529744AB700EFF351679336"/>
        <w:category>
          <w:name w:val="General"/>
          <w:gallery w:val="placeholder"/>
        </w:category>
        <w:types>
          <w:type w:val="bbPlcHdr"/>
        </w:types>
        <w:behaviors>
          <w:behavior w:val="content"/>
        </w:behaviors>
        <w:guid w:val="{33F291BD-0CDD-CB4D-9D2D-B66594E6E4DF}"/>
      </w:docPartPr>
      <w:docPartBody>
        <w:p w:rsidR="00F05F66" w:rsidRDefault="00F05F66" w:rsidP="00F05F66">
          <w:pPr>
            <w:pStyle w:val="187593FDC529744AB700EFF351679336"/>
          </w:pPr>
          <w:r>
            <w:rPr>
              <w:rStyle w:val="PlaceholderText"/>
            </w:rPr>
            <w:t>Click here to enter a date.</w:t>
          </w:r>
        </w:p>
      </w:docPartBody>
    </w:docPart>
    <w:docPart>
      <w:docPartPr>
        <w:name w:val="448F38CCEE9DF644AC162A312106AF6B"/>
        <w:category>
          <w:name w:val="General"/>
          <w:gallery w:val="placeholder"/>
        </w:category>
        <w:types>
          <w:type w:val="bbPlcHdr"/>
        </w:types>
        <w:behaviors>
          <w:behavior w:val="content"/>
        </w:behaviors>
        <w:guid w:val="{A00115D0-CA84-EC4F-BBD9-8747E33E2D59}"/>
      </w:docPartPr>
      <w:docPartBody>
        <w:p w:rsidR="00F05F66" w:rsidRDefault="00F05F66" w:rsidP="00F05F66">
          <w:pPr>
            <w:pStyle w:val="448F38CCEE9DF644AC162A312106AF6B"/>
          </w:pPr>
          <w:r>
            <w:rPr>
              <w:rStyle w:val="ContentBodyChar"/>
            </w:rPr>
            <w:t>[Job Title]</w:t>
          </w:r>
        </w:p>
      </w:docPartBody>
    </w:docPart>
    <w:docPart>
      <w:docPartPr>
        <w:name w:val="A1451CEEA21468428B8BABC96E68E458"/>
        <w:category>
          <w:name w:val="General"/>
          <w:gallery w:val="placeholder"/>
        </w:category>
        <w:types>
          <w:type w:val="bbPlcHdr"/>
        </w:types>
        <w:behaviors>
          <w:behavior w:val="content"/>
        </w:behaviors>
        <w:guid w:val="{D1FA506E-5B33-5F46-B097-59F9685AE086}"/>
      </w:docPartPr>
      <w:docPartBody>
        <w:p w:rsidR="00F05F66" w:rsidRDefault="00F05F66" w:rsidP="00F05F66">
          <w:pPr>
            <w:pStyle w:val="A1451CEEA21468428B8BABC96E68E458"/>
          </w:pPr>
          <w:r>
            <w:rPr>
              <w:color w:val="404040" w:themeColor="text1" w:themeTint="BF"/>
              <w:sz w:val="20"/>
            </w:rPr>
            <w:t>[Company Name]</w:t>
          </w:r>
        </w:p>
      </w:docPartBody>
    </w:docPart>
    <w:docPart>
      <w:docPartPr>
        <w:name w:val="1F261DA9D2627D4B80330E05077C70A9"/>
        <w:category>
          <w:name w:val="General"/>
          <w:gallery w:val="placeholder"/>
        </w:category>
        <w:types>
          <w:type w:val="bbPlcHdr"/>
        </w:types>
        <w:behaviors>
          <w:behavior w:val="content"/>
        </w:behaviors>
        <w:guid w:val="{AC6FD6B8-851F-E54B-AF85-408680E5EE9A}"/>
      </w:docPartPr>
      <w:docPartBody>
        <w:p w:rsidR="00F05F66" w:rsidRDefault="00F05F66" w:rsidP="00F05F66">
          <w:pPr>
            <w:pStyle w:val="1F261DA9D2627D4B80330E05077C70A9"/>
          </w:pPr>
          <w:r>
            <w:rPr>
              <w:color w:val="404040" w:themeColor="text1" w:themeTint="BF"/>
              <w:sz w:val="20"/>
            </w:rPr>
            <w:t>[City, ST]</w:t>
          </w:r>
        </w:p>
      </w:docPartBody>
    </w:docPart>
    <w:docPart>
      <w:docPartPr>
        <w:name w:val="35E98F29C3060A4A9E73DFABA9771A37"/>
        <w:category>
          <w:name w:val="General"/>
          <w:gallery w:val="placeholder"/>
        </w:category>
        <w:types>
          <w:type w:val="bbPlcHdr"/>
        </w:types>
        <w:behaviors>
          <w:behavior w:val="content"/>
        </w:behaviors>
        <w:guid w:val="{049A6E21-756B-284F-BFBA-DF5A40CC1A15}"/>
      </w:docPartPr>
      <w:docPartBody>
        <w:p w:rsidR="00F05F66" w:rsidRDefault="00F05F66" w:rsidP="00F05F66">
          <w:pPr>
            <w:pStyle w:val="35E98F29C3060A4A9E73DFABA9771A37"/>
          </w:pPr>
          <w:r>
            <w:rPr>
              <w:rStyle w:val="PlaceholderText"/>
            </w:rPr>
            <w:t>Click here to enter a date.</w:t>
          </w:r>
        </w:p>
      </w:docPartBody>
    </w:docPart>
    <w:docPart>
      <w:docPartPr>
        <w:name w:val="F9D15688AB38CC439194D92A4E765555"/>
        <w:category>
          <w:name w:val="General"/>
          <w:gallery w:val="placeholder"/>
        </w:category>
        <w:types>
          <w:type w:val="bbPlcHdr"/>
        </w:types>
        <w:behaviors>
          <w:behavior w:val="content"/>
        </w:behaviors>
        <w:guid w:val="{DB412E2F-09A7-3940-BDBF-11BE999F0CE1}"/>
      </w:docPartPr>
      <w:docPartBody>
        <w:p w:rsidR="00F05F66" w:rsidRDefault="00F05F66" w:rsidP="00F05F66">
          <w:pPr>
            <w:pStyle w:val="F9D15688AB38CC439194D92A4E765555"/>
          </w:pPr>
          <w:r>
            <w:rPr>
              <w:rStyle w:val="ContentBodyChar"/>
            </w:rPr>
            <w:t>[Job Title]</w:t>
          </w:r>
        </w:p>
      </w:docPartBody>
    </w:docPart>
    <w:docPart>
      <w:docPartPr>
        <w:name w:val="BBC8AB66B0A2BC4DA43B0CFDCAB44844"/>
        <w:category>
          <w:name w:val="General"/>
          <w:gallery w:val="placeholder"/>
        </w:category>
        <w:types>
          <w:type w:val="bbPlcHdr"/>
        </w:types>
        <w:behaviors>
          <w:behavior w:val="content"/>
        </w:behaviors>
        <w:guid w:val="{8F3A0658-22BD-494D-BDE1-C63ECEB5806F}"/>
      </w:docPartPr>
      <w:docPartBody>
        <w:p w:rsidR="00F05F66" w:rsidRDefault="00F05F66" w:rsidP="00F05F66">
          <w:pPr>
            <w:pStyle w:val="BBC8AB66B0A2BC4DA43B0CFDCAB44844"/>
          </w:pPr>
          <w:r>
            <w:rPr>
              <w:color w:val="404040" w:themeColor="text1" w:themeTint="BF"/>
              <w:sz w:val="20"/>
            </w:rPr>
            <w:t>[Company Name]</w:t>
          </w:r>
        </w:p>
      </w:docPartBody>
    </w:docPart>
    <w:docPart>
      <w:docPartPr>
        <w:name w:val="BCCE794657361B46A8BE9C000AFA3B9E"/>
        <w:category>
          <w:name w:val="General"/>
          <w:gallery w:val="placeholder"/>
        </w:category>
        <w:types>
          <w:type w:val="bbPlcHdr"/>
        </w:types>
        <w:behaviors>
          <w:behavior w:val="content"/>
        </w:behaviors>
        <w:guid w:val="{E20FEEA5-1D94-2D41-B378-8236FA0CF34E}"/>
      </w:docPartPr>
      <w:docPartBody>
        <w:p w:rsidR="00F05F66" w:rsidRDefault="00F05F66" w:rsidP="00F05F66">
          <w:pPr>
            <w:pStyle w:val="BCCE794657361B46A8BE9C000AFA3B9E"/>
          </w:pPr>
          <w:r>
            <w:rPr>
              <w:color w:val="404040" w:themeColor="text1" w:themeTint="BF"/>
              <w:sz w:val="20"/>
            </w:rPr>
            <w:t>[City, ST]</w:t>
          </w:r>
        </w:p>
      </w:docPartBody>
    </w:docPart>
    <w:docPart>
      <w:docPartPr>
        <w:name w:val="5734E834D17BE44988EC4E674BEF1F64"/>
        <w:category>
          <w:name w:val="General"/>
          <w:gallery w:val="placeholder"/>
        </w:category>
        <w:types>
          <w:type w:val="bbPlcHdr"/>
        </w:types>
        <w:behaviors>
          <w:behavior w:val="content"/>
        </w:behaviors>
        <w:guid w:val="{DB1BAA79-1B28-DD45-BB9B-589C08507237}"/>
      </w:docPartPr>
      <w:docPartBody>
        <w:p w:rsidR="00F05F66" w:rsidRDefault="00F05F66" w:rsidP="00F05F66">
          <w:pPr>
            <w:pStyle w:val="5734E834D17BE44988EC4E674BEF1F64"/>
          </w:pPr>
          <w:r>
            <w:rPr>
              <w:color w:val="404040" w:themeColor="text1" w:themeTint="BF"/>
              <w:sz w:val="20"/>
            </w:rPr>
            <w:t>[Field or Area of Accomplishment]</w:t>
          </w:r>
        </w:p>
      </w:docPartBody>
    </w:docPart>
    <w:docPart>
      <w:docPartPr>
        <w:name w:val="85F803303E0539429CBC3864C48F496A"/>
        <w:category>
          <w:name w:val="General"/>
          <w:gallery w:val="placeholder"/>
        </w:category>
        <w:types>
          <w:type w:val="bbPlcHdr"/>
        </w:types>
        <w:behaviors>
          <w:behavior w:val="content"/>
        </w:behaviors>
        <w:guid w:val="{C88C6DB1-0A6A-2849-80E5-D06750418044}"/>
      </w:docPartPr>
      <w:docPartBody>
        <w:p w:rsidR="00F05F66" w:rsidRDefault="00F05F66" w:rsidP="00F05F66">
          <w:pPr>
            <w:pStyle w:val="85F803303E0539429CBC3864C48F496A"/>
          </w:pPr>
          <w:r>
            <w:rPr>
              <w:color w:val="404040" w:themeColor="text1" w:themeTint="BF"/>
              <w:sz w:val="20"/>
            </w:rPr>
            <w:t>[Achievement]</w:t>
          </w:r>
        </w:p>
      </w:docPartBody>
    </w:docPart>
    <w:docPart>
      <w:docPartPr>
        <w:name w:val="52C00A5CFC493647BD2228254009A60E"/>
        <w:category>
          <w:name w:val="General"/>
          <w:gallery w:val="placeholder"/>
        </w:category>
        <w:types>
          <w:type w:val="bbPlcHdr"/>
        </w:types>
        <w:behaviors>
          <w:behavior w:val="content"/>
        </w:behaviors>
        <w:guid w:val="{642F5543-BF2D-7645-8DE6-3FD6DCFD9A1F}"/>
      </w:docPartPr>
      <w:docPartBody>
        <w:p w:rsidR="00F05F66" w:rsidRDefault="00F05F66" w:rsidP="00F05F66">
          <w:pPr>
            <w:pStyle w:val="52C00A5CFC493647BD2228254009A60E"/>
          </w:pPr>
          <w:r>
            <w:rPr>
              <w:color w:val="404040" w:themeColor="text1" w:themeTint="BF"/>
              <w:sz w:val="20"/>
            </w:rPr>
            <w:t>[Field or Area of Accomplishment]</w:t>
          </w:r>
        </w:p>
      </w:docPartBody>
    </w:docPart>
    <w:docPart>
      <w:docPartPr>
        <w:name w:val="AB18AC84AA7A324282BDDE0625074C8E"/>
        <w:category>
          <w:name w:val="General"/>
          <w:gallery w:val="placeholder"/>
        </w:category>
        <w:types>
          <w:type w:val="bbPlcHdr"/>
        </w:types>
        <w:behaviors>
          <w:behavior w:val="content"/>
        </w:behaviors>
        <w:guid w:val="{47BD40F2-9702-F348-85C9-51CA8B2D5ACA}"/>
      </w:docPartPr>
      <w:docPartBody>
        <w:p w:rsidR="00F05F66" w:rsidRDefault="00F05F66" w:rsidP="00F05F66">
          <w:pPr>
            <w:pStyle w:val="AB18AC84AA7A324282BDDE0625074C8E"/>
          </w:pPr>
          <w:r>
            <w:rPr>
              <w:color w:val="404040" w:themeColor="text1" w:themeTint="BF"/>
              <w:sz w:val="20"/>
            </w:rPr>
            <w:t>[Achievement]</w:t>
          </w:r>
        </w:p>
      </w:docPartBody>
    </w:docPart>
    <w:docPart>
      <w:docPartPr>
        <w:name w:val="9BDE8693E521AA4999FAF7F22F3DFF0F"/>
        <w:category>
          <w:name w:val="General"/>
          <w:gallery w:val="placeholder"/>
        </w:category>
        <w:types>
          <w:type w:val="bbPlcHdr"/>
        </w:types>
        <w:behaviors>
          <w:behavior w:val="content"/>
        </w:behaviors>
        <w:guid w:val="{2782ACD9-7F77-8041-A4CB-863E379B9D3C}"/>
      </w:docPartPr>
      <w:docPartBody>
        <w:p w:rsidR="00FF1491" w:rsidRDefault="006B4AA6" w:rsidP="006B4AA6">
          <w:pPr>
            <w:pStyle w:val="9BDE8693E521AA4999FAF7F22F3DFF0F"/>
          </w:pPr>
          <w:r>
            <w:t>Work History</w:t>
          </w:r>
        </w:p>
      </w:docPartBody>
    </w:docPart>
    <w:docPart>
      <w:docPartPr>
        <w:name w:val="19F78D7944D7914CA2A06AC726F7966D"/>
        <w:category>
          <w:name w:val="General"/>
          <w:gallery w:val="placeholder"/>
        </w:category>
        <w:types>
          <w:type w:val="bbPlcHdr"/>
        </w:types>
        <w:behaviors>
          <w:behavior w:val="content"/>
        </w:behaviors>
        <w:guid w:val="{73DE76F7-6D81-CF49-A5D6-E3E5C71761AB}"/>
      </w:docPartPr>
      <w:docPartBody>
        <w:p w:rsidR="00FF1491" w:rsidRDefault="006B4AA6" w:rsidP="006B4AA6">
          <w:pPr>
            <w:pStyle w:val="19F78D7944D7914CA2A06AC726F7966D"/>
          </w:pPr>
          <w:r>
            <w:rPr>
              <w:color w:val="404040" w:themeColor="text1" w:themeTint="BF"/>
              <w:sz w:val="20"/>
            </w:rPr>
            <w:t>[Achievement]</w:t>
          </w:r>
        </w:p>
      </w:docPartBody>
    </w:docPart>
    <w:docPart>
      <w:docPartPr>
        <w:name w:val="2527DF7A3AAA5B49877561C4E172D49F"/>
        <w:category>
          <w:name w:val="General"/>
          <w:gallery w:val="placeholder"/>
        </w:category>
        <w:types>
          <w:type w:val="bbPlcHdr"/>
        </w:types>
        <w:behaviors>
          <w:behavior w:val="content"/>
        </w:behaviors>
        <w:guid w:val="{7513024E-9FBA-A240-8614-4F384F59B756}"/>
      </w:docPartPr>
      <w:docPartBody>
        <w:p w:rsidR="00D553FC" w:rsidRDefault="00A02A95" w:rsidP="00A02A95">
          <w:pPr>
            <w:pStyle w:val="2527DF7A3AAA5B49877561C4E172D49F"/>
          </w:pPr>
          <w:r>
            <w:rPr>
              <w:color w:val="404040" w:themeColor="text1" w:themeTint="BF"/>
              <w:sz w:val="20"/>
            </w:rPr>
            <w:t>[Field or Area of Accomplishment]</w:t>
          </w:r>
        </w:p>
      </w:docPartBody>
    </w:docPart>
    <w:docPart>
      <w:docPartPr>
        <w:name w:val="9572754998B22B40B1C43A3A652AC6C1"/>
        <w:category>
          <w:name w:val="General"/>
          <w:gallery w:val="placeholder"/>
        </w:category>
        <w:types>
          <w:type w:val="bbPlcHdr"/>
        </w:types>
        <w:behaviors>
          <w:behavior w:val="content"/>
        </w:behaviors>
        <w:guid w:val="{31C8949A-CBF1-C04F-8D6E-4180147141C4}"/>
      </w:docPartPr>
      <w:docPartBody>
        <w:p w:rsidR="00D553FC" w:rsidRDefault="00A02A95" w:rsidP="00A02A95">
          <w:pPr>
            <w:pStyle w:val="9572754998B22B40B1C43A3A652AC6C1"/>
          </w:pPr>
          <w:r>
            <w:rPr>
              <w:color w:val="404040" w:themeColor="text1" w:themeTint="BF"/>
              <w:sz w:val="20"/>
            </w:rPr>
            <w:t>[Achievement]</w:t>
          </w:r>
        </w:p>
      </w:docPartBody>
    </w:docPart>
    <w:docPart>
      <w:docPartPr>
        <w:name w:val="B840A5ACD6DAF24BB3D38495AFCABA8C"/>
        <w:category>
          <w:name w:val="General"/>
          <w:gallery w:val="placeholder"/>
        </w:category>
        <w:types>
          <w:type w:val="bbPlcHdr"/>
        </w:types>
        <w:behaviors>
          <w:behavior w:val="content"/>
        </w:behaviors>
        <w:guid w:val="{0B2480AD-C065-DE48-9349-7BC054EFF712}"/>
      </w:docPartPr>
      <w:docPartBody>
        <w:p w:rsidR="00BC0499" w:rsidRDefault="00DC32C6" w:rsidP="00DC32C6">
          <w:pPr>
            <w:pStyle w:val="B840A5ACD6DAF24BB3D38495AFCABA8C"/>
          </w:pPr>
          <w:r>
            <w:t>[Type text]</w:t>
          </w:r>
        </w:p>
      </w:docPartBody>
    </w:docPart>
    <w:docPart>
      <w:docPartPr>
        <w:name w:val="08948B30B888344DBF048EC4C4E912C6"/>
        <w:category>
          <w:name w:val="General"/>
          <w:gallery w:val="placeholder"/>
        </w:category>
        <w:types>
          <w:type w:val="bbPlcHdr"/>
        </w:types>
        <w:behaviors>
          <w:behavior w:val="content"/>
        </w:behaviors>
        <w:guid w:val="{0746185A-1163-DD45-A34C-E5EBFB2A624D}"/>
      </w:docPartPr>
      <w:docPartBody>
        <w:p w:rsidR="00BC0499" w:rsidRDefault="00DC32C6" w:rsidP="00DC32C6">
          <w:pPr>
            <w:pStyle w:val="08948B30B888344DBF048EC4C4E912C6"/>
          </w:pPr>
          <w:r>
            <w:t>[Type text]</w:t>
          </w:r>
        </w:p>
      </w:docPartBody>
    </w:docPart>
    <w:docPart>
      <w:docPartPr>
        <w:name w:val="ADBEB25ADD564C498A681ED9271B7A18"/>
        <w:category>
          <w:name w:val="General"/>
          <w:gallery w:val="placeholder"/>
        </w:category>
        <w:types>
          <w:type w:val="bbPlcHdr"/>
        </w:types>
        <w:behaviors>
          <w:behavior w:val="content"/>
        </w:behaviors>
        <w:guid w:val="{BF35827D-5EF0-CA4E-8DB8-7FF59CD960D3}"/>
      </w:docPartPr>
      <w:docPartBody>
        <w:p w:rsidR="00BC0499" w:rsidRDefault="00DC32C6" w:rsidP="00DC32C6">
          <w:pPr>
            <w:pStyle w:val="ADBEB25ADD564C498A681ED9271B7A18"/>
          </w:pPr>
          <w:r>
            <w:t>[Type text]</w:t>
          </w:r>
        </w:p>
      </w:docPartBody>
    </w:docPart>
    <w:docPart>
      <w:docPartPr>
        <w:name w:val="FBF1781F19F20A4F9BF2DB8B3D0DEED6"/>
        <w:category>
          <w:name w:val="General"/>
          <w:gallery w:val="placeholder"/>
        </w:category>
        <w:types>
          <w:type w:val="bbPlcHdr"/>
        </w:types>
        <w:behaviors>
          <w:behavior w:val="content"/>
        </w:behaviors>
        <w:guid w:val="{377777EF-F119-3541-8E0B-CECD80EEBCDC}"/>
      </w:docPartPr>
      <w:docPartBody>
        <w:p w:rsidR="0006430C" w:rsidRDefault="0006430C" w:rsidP="0006430C">
          <w:pPr>
            <w:pStyle w:val="FBF1781F19F20A4F9BF2DB8B3D0DEED6"/>
          </w:pPr>
          <w:r>
            <w:rPr>
              <w:rStyle w:val="PlaceholderText"/>
            </w:rPr>
            <w:t>Click here to enter a date.</w:t>
          </w:r>
        </w:p>
      </w:docPartBody>
    </w:docPart>
    <w:docPart>
      <w:docPartPr>
        <w:name w:val="E69ADAF61D0CD6448866B1943CA97B12"/>
        <w:category>
          <w:name w:val="General"/>
          <w:gallery w:val="placeholder"/>
        </w:category>
        <w:types>
          <w:type w:val="bbPlcHdr"/>
        </w:types>
        <w:behaviors>
          <w:behavior w:val="content"/>
        </w:behaviors>
        <w:guid w:val="{7FE2B4EA-0644-9647-8D30-8D1F4CD8F967}"/>
      </w:docPartPr>
      <w:docPartBody>
        <w:p w:rsidR="0015068C" w:rsidRDefault="0015068C" w:rsidP="0015068C">
          <w:pPr>
            <w:pStyle w:val="E69ADAF61D0CD6448866B1943CA97B12"/>
          </w:pPr>
          <w:r>
            <w:rPr>
              <w:color w:val="404040" w:themeColor="text1" w:themeTint="BF"/>
              <w:sz w:val="20"/>
            </w:rPr>
            <w:t>[Field or Area of Accomplishment]</w:t>
          </w:r>
        </w:p>
      </w:docPartBody>
    </w:docPart>
    <w:docPart>
      <w:docPartPr>
        <w:name w:val="3CBA0F6FCB037F469CF0B775ACA8E6CB"/>
        <w:category>
          <w:name w:val="General"/>
          <w:gallery w:val="placeholder"/>
        </w:category>
        <w:types>
          <w:type w:val="bbPlcHdr"/>
        </w:types>
        <w:behaviors>
          <w:behavior w:val="content"/>
        </w:behaviors>
        <w:guid w:val="{CD7E70BD-2D20-4148-BFE1-4B70B2D7FB34}"/>
      </w:docPartPr>
      <w:docPartBody>
        <w:p w:rsidR="0015068C" w:rsidRDefault="0015068C" w:rsidP="0015068C">
          <w:pPr>
            <w:pStyle w:val="3CBA0F6FCB037F469CF0B775ACA8E6CB"/>
          </w:pPr>
          <w:r>
            <w:rPr>
              <w:color w:val="404040" w:themeColor="text1" w:themeTint="BF"/>
              <w:sz w:val="20"/>
            </w:rPr>
            <w:t>[Achievement]</w:t>
          </w:r>
        </w:p>
      </w:docPartBody>
    </w:docPart>
    <w:docPart>
      <w:docPartPr>
        <w:name w:val="B23BE95B43E76B4F8D16C65E19942661"/>
        <w:category>
          <w:name w:val="General"/>
          <w:gallery w:val="placeholder"/>
        </w:category>
        <w:types>
          <w:type w:val="bbPlcHdr"/>
        </w:types>
        <w:behaviors>
          <w:behavior w:val="content"/>
        </w:behaviors>
        <w:guid w:val="{BE5E1830-A534-EE43-B32A-7D3585D5F81D}"/>
      </w:docPartPr>
      <w:docPartBody>
        <w:p w:rsidR="0015068C" w:rsidRDefault="0015068C" w:rsidP="0015068C">
          <w:pPr>
            <w:pStyle w:val="B23BE95B43E76B4F8D16C65E19942661"/>
          </w:pPr>
          <w:r>
            <w:rPr>
              <w:rStyle w:val="PlaceholderText"/>
            </w:rPr>
            <w:t>Click here to enter a date.</w:t>
          </w:r>
        </w:p>
      </w:docPartBody>
    </w:docPart>
    <w:docPart>
      <w:docPartPr>
        <w:name w:val="1B3E18EAF8676B42996ADEE1C6FB15F0"/>
        <w:category>
          <w:name w:val="General"/>
          <w:gallery w:val="placeholder"/>
        </w:category>
        <w:types>
          <w:type w:val="bbPlcHdr"/>
        </w:types>
        <w:behaviors>
          <w:behavior w:val="content"/>
        </w:behaviors>
        <w:guid w:val="{292AB595-1C4B-CC40-ACB0-406D69D60AD9}"/>
      </w:docPartPr>
      <w:docPartBody>
        <w:p w:rsidR="0015068C" w:rsidRDefault="0015068C" w:rsidP="0015068C">
          <w:pPr>
            <w:pStyle w:val="1B3E18EAF8676B42996ADEE1C6FB15F0"/>
          </w:pPr>
          <w:r>
            <w:rPr>
              <w:rStyle w:val="PlaceholderText"/>
            </w:rPr>
            <w:t>Click here to enter a date.</w:t>
          </w:r>
        </w:p>
      </w:docPartBody>
    </w:docPart>
    <w:docPart>
      <w:docPartPr>
        <w:name w:val="DD654ABFCD6DC44290638A8C5CB04990"/>
        <w:category>
          <w:name w:val="General"/>
          <w:gallery w:val="placeholder"/>
        </w:category>
        <w:types>
          <w:type w:val="bbPlcHdr"/>
        </w:types>
        <w:behaviors>
          <w:behavior w:val="content"/>
        </w:behaviors>
        <w:guid w:val="{6EA7B52B-2CFC-1C4D-8EC8-9A5B2A11560D}"/>
      </w:docPartPr>
      <w:docPartBody>
        <w:p w:rsidR="00C017BD" w:rsidRDefault="00C017BD" w:rsidP="00C017BD">
          <w:pPr>
            <w:pStyle w:val="DD654ABFCD6DC44290638A8C5CB04990"/>
          </w:pPr>
          <w:r>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A3"/>
    <w:rsid w:val="0006430C"/>
    <w:rsid w:val="0015068C"/>
    <w:rsid w:val="00197714"/>
    <w:rsid w:val="00291392"/>
    <w:rsid w:val="003A6E0D"/>
    <w:rsid w:val="005B55B7"/>
    <w:rsid w:val="006B4AA6"/>
    <w:rsid w:val="007316C9"/>
    <w:rsid w:val="00910E31"/>
    <w:rsid w:val="00A02A95"/>
    <w:rsid w:val="00A63C46"/>
    <w:rsid w:val="00BC0499"/>
    <w:rsid w:val="00C017BD"/>
    <w:rsid w:val="00D553FC"/>
    <w:rsid w:val="00DC32C6"/>
    <w:rsid w:val="00F05F66"/>
    <w:rsid w:val="00FD36A3"/>
    <w:rsid w:val="00FF1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C017BD"/>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 w:type="paragraph" w:customStyle="1" w:styleId="DD654ABFCD6DC44290638A8C5CB04990">
    <w:name w:val="DD654ABFCD6DC44290638A8C5CB04990"/>
    <w:rsid w:val="00C017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EF0A1F4C8E5489B75E6B564CE978F">
    <w:name w:val="2C5EF0A1F4C8E5489B75E6B564CE978F"/>
  </w:style>
  <w:style w:type="paragraph" w:customStyle="1" w:styleId="PersonalInfo">
    <w:name w:val="Personal Info"/>
    <w:basedOn w:val="Normal"/>
    <w:link w:val="PersonalInfoChar"/>
    <w:qFormat/>
    <w:rPr>
      <w:rFonts w:eastAsiaTheme="minorHAnsi"/>
      <w:color w:val="262626" w:themeColor="text1" w:themeTint="D9"/>
      <w:sz w:val="18"/>
      <w:szCs w:val="22"/>
      <w:lang w:eastAsia="en-US"/>
    </w:rPr>
  </w:style>
  <w:style w:type="character" w:customStyle="1" w:styleId="PersonalInfoChar">
    <w:name w:val="Personal Info Char"/>
    <w:basedOn w:val="DefaultParagraphFont"/>
    <w:link w:val="PersonalInfo"/>
    <w:rPr>
      <w:rFonts w:eastAsiaTheme="minorHAnsi"/>
      <w:color w:val="262626" w:themeColor="text1" w:themeTint="D9"/>
      <w:sz w:val="18"/>
      <w:szCs w:val="22"/>
      <w:lang w:eastAsia="en-US"/>
    </w:rPr>
  </w:style>
  <w:style w:type="paragraph" w:customStyle="1" w:styleId="E05BBCFC89698847AA1C320EFC8C640E">
    <w:name w:val="E05BBCFC89698847AA1C320EFC8C640E"/>
  </w:style>
  <w:style w:type="paragraph" w:customStyle="1" w:styleId="A8592A14CDDB7C45B454DEF0F7B31DFD">
    <w:name w:val="A8592A14CDDB7C45B454DEF0F7B31DFD"/>
  </w:style>
  <w:style w:type="paragraph" w:customStyle="1" w:styleId="AB33F3EB4144F74F8E66CB990BA8B7E3">
    <w:name w:val="AB33F3EB4144F74F8E66CB990BA8B7E3"/>
  </w:style>
  <w:style w:type="paragraph" w:customStyle="1" w:styleId="6C413974A3ABFE45A0466890E22995CE">
    <w:name w:val="6C413974A3ABFE45A0466890E22995CE"/>
  </w:style>
  <w:style w:type="paragraph" w:customStyle="1" w:styleId="FD3B1CA8A23EA04E8330E238920A8B76">
    <w:name w:val="FD3B1CA8A23EA04E8330E238920A8B76"/>
  </w:style>
  <w:style w:type="paragraph" w:customStyle="1" w:styleId="CA84243FE48F924BABC41A1CFD5F5E59">
    <w:name w:val="CA84243FE48F924BABC41A1CFD5F5E59"/>
  </w:style>
  <w:style w:type="paragraph" w:customStyle="1" w:styleId="938A1B08D4B47F40916FAE01972F03F2">
    <w:name w:val="938A1B08D4B47F40916FAE01972F03F2"/>
  </w:style>
  <w:style w:type="paragraph" w:customStyle="1" w:styleId="00084F73C3E41A4AA2E89A787415F118">
    <w:name w:val="00084F73C3E41A4AA2E89A787415F118"/>
  </w:style>
  <w:style w:type="paragraph" w:customStyle="1" w:styleId="D2CEAEF19F85BC45B48789A3737F6781">
    <w:name w:val="D2CEAEF19F85BC45B48789A3737F6781"/>
  </w:style>
  <w:style w:type="paragraph" w:customStyle="1" w:styleId="78EAE4D80F15A641AC3391D481E26ABB">
    <w:name w:val="78EAE4D80F15A641AC3391D481E26ABB"/>
  </w:style>
  <w:style w:type="paragraph" w:customStyle="1" w:styleId="48DE609F06455340BBFF09CFF534EE7B">
    <w:name w:val="48DE609F06455340BBFF09CFF534EE7B"/>
  </w:style>
  <w:style w:type="paragraph" w:customStyle="1" w:styleId="0F2CBDF33D067B44AE79FE05ED94FC8F">
    <w:name w:val="0F2CBDF33D067B44AE79FE05ED94FC8F"/>
  </w:style>
  <w:style w:type="paragraph" w:customStyle="1" w:styleId="1B761B24921CEB459AA146A31521AD86">
    <w:name w:val="1B761B24921CEB459AA146A31521AD86"/>
  </w:style>
  <w:style w:type="paragraph" w:customStyle="1" w:styleId="A76B06298859964FB5FC1A507444D97E">
    <w:name w:val="A76B06298859964FB5FC1A507444D97E"/>
  </w:style>
  <w:style w:type="paragraph" w:customStyle="1" w:styleId="8EBBEAA500A4644293EE1A134951D83B">
    <w:name w:val="8EBBEAA500A4644293EE1A134951D83B"/>
  </w:style>
  <w:style w:type="paragraph" w:customStyle="1" w:styleId="9E305A3789F7E14EBC6041AA545E88BF">
    <w:name w:val="9E305A3789F7E14EBC6041AA545E88BF"/>
  </w:style>
  <w:style w:type="paragraph" w:customStyle="1" w:styleId="DFC185552BB7DD41B4DBAC9FEB0A2598">
    <w:name w:val="DFC185552BB7DD41B4DBAC9FEB0A2598"/>
  </w:style>
  <w:style w:type="paragraph" w:customStyle="1" w:styleId="849EE414522EA74A85B9F3861543CE3D">
    <w:name w:val="849EE414522EA74A85B9F3861543CE3D"/>
  </w:style>
  <w:style w:type="paragraph" w:customStyle="1" w:styleId="E736532756C44B4DB6B1EA250E899990">
    <w:name w:val="E736532756C44B4DB6B1EA250E899990"/>
  </w:style>
  <w:style w:type="paragraph" w:customStyle="1" w:styleId="6C14F3952397494088CE31B9312687A9">
    <w:name w:val="6C14F3952397494088CE31B9312687A9"/>
  </w:style>
  <w:style w:type="paragraph" w:customStyle="1" w:styleId="C434767A07342545BF09F9622622FD70">
    <w:name w:val="C434767A07342545BF09F9622622FD70"/>
  </w:style>
  <w:style w:type="paragraph" w:customStyle="1" w:styleId="ABE1DE8B0294C844B7C227D00DED593F">
    <w:name w:val="ABE1DE8B0294C844B7C227D00DED593F"/>
  </w:style>
  <w:style w:type="paragraph" w:customStyle="1" w:styleId="28003CD23B4FC44DA290F8DE0C11D741">
    <w:name w:val="28003CD23B4FC44DA290F8DE0C11D741"/>
  </w:style>
  <w:style w:type="paragraph" w:customStyle="1" w:styleId="8F8EFB887FD7AC43A21345E4A52078B9">
    <w:name w:val="8F8EFB887FD7AC43A21345E4A52078B9"/>
  </w:style>
  <w:style w:type="paragraph" w:customStyle="1" w:styleId="AF79C02E5D3C4049B4681B29899EB5B9">
    <w:name w:val="AF79C02E5D3C4049B4681B29899EB5B9"/>
  </w:style>
  <w:style w:type="paragraph" w:customStyle="1" w:styleId="2AF1461D2A44044E83DA6182A2D5B435">
    <w:name w:val="2AF1461D2A44044E83DA6182A2D5B435"/>
  </w:style>
  <w:style w:type="paragraph" w:customStyle="1" w:styleId="3ECE07D9A6811941B69AEED83F94339D">
    <w:name w:val="3ECE07D9A6811941B69AEED83F94339D"/>
  </w:style>
  <w:style w:type="paragraph" w:customStyle="1" w:styleId="C228668425EC8D459BA930BA23797139">
    <w:name w:val="C228668425EC8D459BA930BA23797139"/>
  </w:style>
  <w:style w:type="paragraph" w:customStyle="1" w:styleId="029EF681F790194EBF1E889EB5E6D650">
    <w:name w:val="029EF681F790194EBF1E889EB5E6D650"/>
  </w:style>
  <w:style w:type="paragraph" w:customStyle="1" w:styleId="BEC78FA37034A941A30D1D3546A5678A">
    <w:name w:val="BEC78FA37034A941A30D1D3546A5678A"/>
  </w:style>
  <w:style w:type="paragraph" w:customStyle="1" w:styleId="E9A178BB936429479B2DCDB135DE3876">
    <w:name w:val="E9A178BB936429479B2DCDB135DE3876"/>
  </w:style>
  <w:style w:type="character" w:styleId="PlaceholderText">
    <w:name w:val="Placeholder Text"/>
    <w:basedOn w:val="DefaultParagraphFont"/>
    <w:uiPriority w:val="99"/>
    <w:semiHidden/>
    <w:rsid w:val="00C017BD"/>
    <w:rPr>
      <w:color w:val="808080"/>
    </w:rPr>
  </w:style>
  <w:style w:type="paragraph" w:customStyle="1" w:styleId="B7B6BF3F36C22343A85DBB682F85B821">
    <w:name w:val="B7B6BF3F36C22343A85DBB682F85B821"/>
  </w:style>
  <w:style w:type="paragraph" w:customStyle="1" w:styleId="ContentBody">
    <w:name w:val="Content Body"/>
    <w:basedOn w:val="Normal"/>
    <w:link w:val="ContentBodyChar"/>
    <w:qFormat/>
    <w:rsid w:val="0006430C"/>
    <w:rPr>
      <w:rFonts w:eastAsiaTheme="minorHAnsi"/>
      <w:color w:val="404040" w:themeColor="text1" w:themeTint="BF"/>
      <w:sz w:val="20"/>
      <w:szCs w:val="22"/>
      <w:lang w:eastAsia="en-US"/>
    </w:rPr>
  </w:style>
  <w:style w:type="character" w:customStyle="1" w:styleId="ContentBodyChar">
    <w:name w:val="Content Body Char"/>
    <w:basedOn w:val="DefaultParagraphFont"/>
    <w:link w:val="ContentBody"/>
    <w:rsid w:val="0006430C"/>
    <w:rPr>
      <w:rFonts w:eastAsiaTheme="minorHAnsi"/>
      <w:color w:val="404040" w:themeColor="text1" w:themeTint="BF"/>
      <w:sz w:val="20"/>
      <w:szCs w:val="22"/>
      <w:lang w:eastAsia="en-US"/>
    </w:rPr>
  </w:style>
  <w:style w:type="paragraph" w:customStyle="1" w:styleId="338472571DF54D489728D390077EDF8D">
    <w:name w:val="338472571DF54D489728D390077EDF8D"/>
  </w:style>
  <w:style w:type="paragraph" w:customStyle="1" w:styleId="A9121A1906DE694EBDE9C1A6E608ED6D">
    <w:name w:val="A9121A1906DE694EBDE9C1A6E608ED6D"/>
  </w:style>
  <w:style w:type="paragraph" w:customStyle="1" w:styleId="FC8D77FFD66DFC4FBF1D7D670BB90C3E">
    <w:name w:val="FC8D77FFD66DFC4FBF1D7D670BB90C3E"/>
  </w:style>
  <w:style w:type="paragraph" w:customStyle="1" w:styleId="93CD98CBC3736D4599EB55E43EEFE775">
    <w:name w:val="93CD98CBC3736D4599EB55E43EEFE775"/>
  </w:style>
  <w:style w:type="paragraph" w:customStyle="1" w:styleId="9BD04EDC55445D43920DA37DCC0442A6">
    <w:name w:val="9BD04EDC55445D43920DA37DCC0442A6"/>
  </w:style>
  <w:style w:type="paragraph" w:customStyle="1" w:styleId="CF7AA48745DA974EA8CD51A82A4963B2">
    <w:name w:val="CF7AA48745DA974EA8CD51A82A4963B2"/>
  </w:style>
  <w:style w:type="paragraph" w:customStyle="1" w:styleId="8C8BAC6311CCE1439A086852BBFA3B27">
    <w:name w:val="8C8BAC6311CCE1439A086852BBFA3B27"/>
  </w:style>
  <w:style w:type="paragraph" w:customStyle="1" w:styleId="83CB38CC58E28840905DDAD4B04476C1">
    <w:name w:val="83CB38CC58E28840905DDAD4B04476C1"/>
  </w:style>
  <w:style w:type="paragraph" w:customStyle="1" w:styleId="458549C5B84B5E439BF23DD49E2658E6">
    <w:name w:val="458549C5B84B5E439BF23DD49E2658E6"/>
  </w:style>
  <w:style w:type="paragraph" w:customStyle="1" w:styleId="F36D9234F161E74F9C99A874BBAA20DD">
    <w:name w:val="F36D9234F161E74F9C99A874BBAA20DD"/>
  </w:style>
  <w:style w:type="paragraph" w:customStyle="1" w:styleId="DC9588CF61EA3F47B978EB5174F0B034">
    <w:name w:val="DC9588CF61EA3F47B978EB5174F0B034"/>
  </w:style>
  <w:style w:type="paragraph" w:customStyle="1" w:styleId="3EF546E2C992D647A8B4A4B45475CC4E">
    <w:name w:val="3EF546E2C992D647A8B4A4B45475CC4E"/>
  </w:style>
  <w:style w:type="paragraph" w:customStyle="1" w:styleId="13E137212B1DD248835CBFF9478A0C98">
    <w:name w:val="13E137212B1DD248835CBFF9478A0C98"/>
  </w:style>
  <w:style w:type="paragraph" w:customStyle="1" w:styleId="105DA8D2BE77C54B92959B8192D7D4A4">
    <w:name w:val="105DA8D2BE77C54B92959B8192D7D4A4"/>
  </w:style>
  <w:style w:type="paragraph" w:customStyle="1" w:styleId="3FCFF806CCB2EB458A8A15FE9F3C7A93">
    <w:name w:val="3FCFF806CCB2EB458A8A15FE9F3C7A93"/>
  </w:style>
  <w:style w:type="paragraph" w:customStyle="1" w:styleId="ED558C32950EDF4FAF9F09C256C2E3F5">
    <w:name w:val="ED558C32950EDF4FAF9F09C256C2E3F5"/>
  </w:style>
  <w:style w:type="paragraph" w:customStyle="1" w:styleId="D512E85D4BAC2448BF7A68299F4F29C7">
    <w:name w:val="D512E85D4BAC2448BF7A68299F4F29C7"/>
  </w:style>
  <w:style w:type="paragraph" w:customStyle="1" w:styleId="9F5F22713367634F9F51B54700350455">
    <w:name w:val="9F5F22713367634F9F51B54700350455"/>
  </w:style>
  <w:style w:type="paragraph" w:customStyle="1" w:styleId="EE843B5558BDF9409B5AA6BD149F7551">
    <w:name w:val="EE843B5558BDF9409B5AA6BD149F7551"/>
  </w:style>
  <w:style w:type="paragraph" w:customStyle="1" w:styleId="8D9ADC2CBA5A8B45B1521E17178AC927">
    <w:name w:val="8D9ADC2CBA5A8B45B1521E17178AC927"/>
  </w:style>
  <w:style w:type="paragraph" w:customStyle="1" w:styleId="6DDF48BA6BC0C84EA274CC9BF19AE935">
    <w:name w:val="6DDF48BA6BC0C84EA274CC9BF19AE935"/>
  </w:style>
  <w:style w:type="paragraph" w:customStyle="1" w:styleId="57A4D2639795374985726742AF37360C">
    <w:name w:val="57A4D2639795374985726742AF37360C"/>
  </w:style>
  <w:style w:type="paragraph" w:customStyle="1" w:styleId="8C38402A728C184DBC704EDC7E0FE93C">
    <w:name w:val="8C38402A728C184DBC704EDC7E0FE93C"/>
    <w:rsid w:val="00FD36A3"/>
  </w:style>
  <w:style w:type="paragraph" w:customStyle="1" w:styleId="25D6B6A47D4CF5429F5FCAA0001E86FC">
    <w:name w:val="25D6B6A47D4CF5429F5FCAA0001E86FC"/>
    <w:rsid w:val="00FD36A3"/>
  </w:style>
  <w:style w:type="paragraph" w:styleId="BodyText">
    <w:name w:val="Body Text"/>
    <w:basedOn w:val="Normal"/>
    <w:link w:val="BodyTextChar"/>
    <w:rsid w:val="00FD36A3"/>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FD36A3"/>
    <w:rPr>
      <w:rFonts w:eastAsiaTheme="minorHAnsi"/>
      <w:sz w:val="20"/>
      <w:szCs w:val="22"/>
      <w:lang w:eastAsia="en-US"/>
    </w:rPr>
  </w:style>
  <w:style w:type="paragraph" w:customStyle="1" w:styleId="CA37F5A2AEBC464C8D4E9FAC07A2303C">
    <w:name w:val="CA37F5A2AEBC464C8D4E9FAC07A2303C"/>
    <w:rsid w:val="00FD36A3"/>
  </w:style>
  <w:style w:type="paragraph" w:customStyle="1" w:styleId="4593A07134D36C478E045C72203399F7">
    <w:name w:val="4593A07134D36C478E045C72203399F7"/>
    <w:rsid w:val="00FD36A3"/>
  </w:style>
  <w:style w:type="paragraph" w:customStyle="1" w:styleId="E26807758FBF3A46BBB0F7116CC18626">
    <w:name w:val="E26807758FBF3A46BBB0F7116CC18626"/>
    <w:rsid w:val="00FD36A3"/>
  </w:style>
  <w:style w:type="paragraph" w:customStyle="1" w:styleId="F87D9680A9E14149A929292162B2CBE0">
    <w:name w:val="F87D9680A9E14149A929292162B2CBE0"/>
    <w:rsid w:val="00FD36A3"/>
  </w:style>
  <w:style w:type="paragraph" w:customStyle="1" w:styleId="3AA11607282DCB4A85A9C2C2E3B027B5">
    <w:name w:val="3AA11607282DCB4A85A9C2C2E3B027B5"/>
    <w:rsid w:val="00FD36A3"/>
  </w:style>
  <w:style w:type="paragraph" w:customStyle="1" w:styleId="CD5A7A8B84ADCD4DA3F8CF4595667B04">
    <w:name w:val="CD5A7A8B84ADCD4DA3F8CF4595667B04"/>
    <w:rsid w:val="00FD36A3"/>
  </w:style>
  <w:style w:type="paragraph" w:customStyle="1" w:styleId="AB41E9E6F60DBF4A9BD66471AAD15477">
    <w:name w:val="AB41E9E6F60DBF4A9BD66471AAD15477"/>
    <w:rsid w:val="00FD36A3"/>
  </w:style>
  <w:style w:type="paragraph" w:customStyle="1" w:styleId="54802EFD53A26F4C9F99BACC6A373C8E">
    <w:name w:val="54802EFD53A26F4C9F99BACC6A373C8E"/>
    <w:rsid w:val="00FD36A3"/>
  </w:style>
  <w:style w:type="paragraph" w:customStyle="1" w:styleId="1D41FF52BA43DC40AA2F9B8FB8656C28">
    <w:name w:val="1D41FF52BA43DC40AA2F9B8FB8656C28"/>
    <w:rsid w:val="00FD36A3"/>
  </w:style>
  <w:style w:type="paragraph" w:customStyle="1" w:styleId="5821D1C3594CA246A735F5FCBE641F0E">
    <w:name w:val="5821D1C3594CA246A735F5FCBE641F0E"/>
    <w:rsid w:val="00FD36A3"/>
  </w:style>
  <w:style w:type="paragraph" w:customStyle="1" w:styleId="45FFE88D858FB9468038B0B0F1066670">
    <w:name w:val="45FFE88D858FB9468038B0B0F1066670"/>
    <w:rsid w:val="00FD36A3"/>
  </w:style>
  <w:style w:type="paragraph" w:customStyle="1" w:styleId="5859CEBDDF35AB4781C9366E4EA26C93">
    <w:name w:val="5859CEBDDF35AB4781C9366E4EA26C93"/>
    <w:rsid w:val="00FD36A3"/>
  </w:style>
  <w:style w:type="paragraph" w:customStyle="1" w:styleId="7199CF490C29B74D977B2D411A877EEC">
    <w:name w:val="7199CF490C29B74D977B2D411A877EEC"/>
    <w:rsid w:val="00FD36A3"/>
  </w:style>
  <w:style w:type="paragraph" w:customStyle="1" w:styleId="908E0D6974995941A6DAE880E8C3828C">
    <w:name w:val="908E0D6974995941A6DAE880E8C3828C"/>
    <w:rsid w:val="00FD36A3"/>
  </w:style>
  <w:style w:type="paragraph" w:customStyle="1" w:styleId="8790890B00745941BB9D23E79DB3899B">
    <w:name w:val="8790890B00745941BB9D23E79DB3899B"/>
    <w:rsid w:val="00F05F66"/>
  </w:style>
  <w:style w:type="paragraph" w:customStyle="1" w:styleId="16294B7139C9414EAB9D6B65E223001B">
    <w:name w:val="16294B7139C9414EAB9D6B65E223001B"/>
    <w:rsid w:val="00F05F66"/>
  </w:style>
  <w:style w:type="paragraph" w:customStyle="1" w:styleId="3C96B5A887EE284DBE1EA58BBAF3172E">
    <w:name w:val="3C96B5A887EE284DBE1EA58BBAF3172E"/>
    <w:rsid w:val="00F05F66"/>
  </w:style>
  <w:style w:type="paragraph" w:customStyle="1" w:styleId="30306E4EEC853947AC2255006D898A98">
    <w:name w:val="30306E4EEC853947AC2255006D898A98"/>
    <w:rsid w:val="00F05F66"/>
  </w:style>
  <w:style w:type="paragraph" w:customStyle="1" w:styleId="9643D5B158CF8541909975A39B93285E">
    <w:name w:val="9643D5B158CF8541909975A39B93285E"/>
    <w:rsid w:val="00F05F66"/>
  </w:style>
  <w:style w:type="paragraph" w:customStyle="1" w:styleId="D3DB4D2527C70B4ABEC49118F5D1A5BF">
    <w:name w:val="D3DB4D2527C70B4ABEC49118F5D1A5BF"/>
    <w:rsid w:val="00F05F66"/>
  </w:style>
  <w:style w:type="paragraph" w:customStyle="1" w:styleId="0A1244874452B94EA2B3B87E467FFF4E">
    <w:name w:val="0A1244874452B94EA2B3B87E467FFF4E"/>
    <w:rsid w:val="00F05F66"/>
  </w:style>
  <w:style w:type="paragraph" w:customStyle="1" w:styleId="0F9CB17C11622A43847EC4E1FF4CC10C">
    <w:name w:val="0F9CB17C11622A43847EC4E1FF4CC10C"/>
    <w:rsid w:val="00F05F66"/>
  </w:style>
  <w:style w:type="paragraph" w:customStyle="1" w:styleId="6361A6744753E24594DE04B4BE137CCB">
    <w:name w:val="6361A6744753E24594DE04B4BE137CCB"/>
    <w:rsid w:val="00F05F66"/>
  </w:style>
  <w:style w:type="paragraph" w:customStyle="1" w:styleId="E869C71B6950CE4D879546FE29A0573D">
    <w:name w:val="E869C71B6950CE4D879546FE29A0573D"/>
    <w:rsid w:val="00F05F66"/>
  </w:style>
  <w:style w:type="paragraph" w:customStyle="1" w:styleId="99C1BD854B47EE4AB7439E5744D44D2E">
    <w:name w:val="99C1BD854B47EE4AB7439E5744D44D2E"/>
    <w:rsid w:val="00F05F66"/>
  </w:style>
  <w:style w:type="paragraph" w:customStyle="1" w:styleId="0D8EB67CCA435C45A5721956A027937B">
    <w:name w:val="0D8EB67CCA435C45A5721956A027937B"/>
    <w:rsid w:val="00F05F66"/>
  </w:style>
  <w:style w:type="paragraph" w:customStyle="1" w:styleId="187593FDC529744AB700EFF351679336">
    <w:name w:val="187593FDC529744AB700EFF351679336"/>
    <w:rsid w:val="00F05F66"/>
  </w:style>
  <w:style w:type="paragraph" w:customStyle="1" w:styleId="448F38CCEE9DF644AC162A312106AF6B">
    <w:name w:val="448F38CCEE9DF644AC162A312106AF6B"/>
    <w:rsid w:val="00F05F66"/>
  </w:style>
  <w:style w:type="paragraph" w:customStyle="1" w:styleId="A1451CEEA21468428B8BABC96E68E458">
    <w:name w:val="A1451CEEA21468428B8BABC96E68E458"/>
    <w:rsid w:val="00F05F66"/>
  </w:style>
  <w:style w:type="paragraph" w:customStyle="1" w:styleId="1F261DA9D2627D4B80330E05077C70A9">
    <w:name w:val="1F261DA9D2627D4B80330E05077C70A9"/>
    <w:rsid w:val="00F05F66"/>
  </w:style>
  <w:style w:type="paragraph" w:customStyle="1" w:styleId="35E98F29C3060A4A9E73DFABA9771A37">
    <w:name w:val="35E98F29C3060A4A9E73DFABA9771A37"/>
    <w:rsid w:val="00F05F66"/>
  </w:style>
  <w:style w:type="paragraph" w:customStyle="1" w:styleId="F9D15688AB38CC439194D92A4E765555">
    <w:name w:val="F9D15688AB38CC439194D92A4E765555"/>
    <w:rsid w:val="00F05F66"/>
  </w:style>
  <w:style w:type="paragraph" w:customStyle="1" w:styleId="BBC8AB66B0A2BC4DA43B0CFDCAB44844">
    <w:name w:val="BBC8AB66B0A2BC4DA43B0CFDCAB44844"/>
    <w:rsid w:val="00F05F66"/>
  </w:style>
  <w:style w:type="paragraph" w:customStyle="1" w:styleId="BCCE794657361B46A8BE9C000AFA3B9E">
    <w:name w:val="BCCE794657361B46A8BE9C000AFA3B9E"/>
    <w:rsid w:val="00F05F66"/>
  </w:style>
  <w:style w:type="paragraph" w:customStyle="1" w:styleId="A56F820EBE03DC4190CA5B60E33A7B9D">
    <w:name w:val="A56F820EBE03DC4190CA5B60E33A7B9D"/>
    <w:rsid w:val="00F05F66"/>
  </w:style>
  <w:style w:type="paragraph" w:customStyle="1" w:styleId="8C8833CE8D0B2A4385A22DD94C0E6C7D">
    <w:name w:val="8C8833CE8D0B2A4385A22DD94C0E6C7D"/>
    <w:rsid w:val="00F05F66"/>
  </w:style>
  <w:style w:type="paragraph" w:customStyle="1" w:styleId="C5A4DC7CA9C7BF4F8DBB84EF45F8C10A">
    <w:name w:val="C5A4DC7CA9C7BF4F8DBB84EF45F8C10A"/>
    <w:rsid w:val="00F05F66"/>
  </w:style>
  <w:style w:type="paragraph" w:customStyle="1" w:styleId="65692B9327549C4EBD9D4D85EDC0F798">
    <w:name w:val="65692B9327549C4EBD9D4D85EDC0F798"/>
    <w:rsid w:val="00F05F66"/>
  </w:style>
  <w:style w:type="paragraph" w:customStyle="1" w:styleId="7A7FC50B40F1E34C832EB0DD828DAAD7">
    <w:name w:val="7A7FC50B40F1E34C832EB0DD828DAAD7"/>
    <w:rsid w:val="00F05F66"/>
  </w:style>
  <w:style w:type="paragraph" w:customStyle="1" w:styleId="836E1F22AF828D418F6BEAF4BDCADBBF">
    <w:name w:val="836E1F22AF828D418F6BEAF4BDCADBBF"/>
    <w:rsid w:val="00F05F66"/>
  </w:style>
  <w:style w:type="paragraph" w:customStyle="1" w:styleId="ABAF81987E67CB40A3BDE66743FC5726">
    <w:name w:val="ABAF81987E67CB40A3BDE66743FC5726"/>
    <w:rsid w:val="00F05F66"/>
  </w:style>
  <w:style w:type="paragraph" w:customStyle="1" w:styleId="BB250A58F7AB33418C2B4CD33FC9CF28">
    <w:name w:val="BB250A58F7AB33418C2B4CD33FC9CF28"/>
    <w:rsid w:val="00F05F66"/>
  </w:style>
  <w:style w:type="paragraph" w:customStyle="1" w:styleId="5734E834D17BE44988EC4E674BEF1F64">
    <w:name w:val="5734E834D17BE44988EC4E674BEF1F64"/>
    <w:rsid w:val="00F05F66"/>
  </w:style>
  <w:style w:type="paragraph" w:customStyle="1" w:styleId="85F803303E0539429CBC3864C48F496A">
    <w:name w:val="85F803303E0539429CBC3864C48F496A"/>
    <w:rsid w:val="00F05F66"/>
  </w:style>
  <w:style w:type="paragraph" w:customStyle="1" w:styleId="52C00A5CFC493647BD2228254009A60E">
    <w:name w:val="52C00A5CFC493647BD2228254009A60E"/>
    <w:rsid w:val="00F05F66"/>
  </w:style>
  <w:style w:type="paragraph" w:customStyle="1" w:styleId="AB18AC84AA7A324282BDDE0625074C8E">
    <w:name w:val="AB18AC84AA7A324282BDDE0625074C8E"/>
    <w:rsid w:val="00F05F66"/>
  </w:style>
  <w:style w:type="paragraph" w:customStyle="1" w:styleId="ACCBA133B5E8BF40947932E7517C4F1C">
    <w:name w:val="ACCBA133B5E8BF40947932E7517C4F1C"/>
    <w:rsid w:val="00F05F66"/>
  </w:style>
  <w:style w:type="paragraph" w:customStyle="1" w:styleId="7D3589AA9FB2CF4883F1308936C60018">
    <w:name w:val="7D3589AA9FB2CF4883F1308936C60018"/>
    <w:rsid w:val="00F05F66"/>
  </w:style>
  <w:style w:type="paragraph" w:customStyle="1" w:styleId="126C7FFC8BC64A46B107197083CD4E31">
    <w:name w:val="126C7FFC8BC64A46B107197083CD4E31"/>
    <w:rsid w:val="00F05F66"/>
  </w:style>
  <w:style w:type="paragraph" w:customStyle="1" w:styleId="3DC70B82A4CFD842BB4BF355353D0BE0">
    <w:name w:val="3DC70B82A4CFD842BB4BF355353D0BE0"/>
    <w:rsid w:val="00F05F66"/>
  </w:style>
  <w:style w:type="paragraph" w:customStyle="1" w:styleId="03ED35F1C10B5949B6B26E8B115C1891">
    <w:name w:val="03ED35F1C10B5949B6B26E8B115C1891"/>
    <w:rsid w:val="006B4AA6"/>
  </w:style>
  <w:style w:type="paragraph" w:customStyle="1" w:styleId="AC82F5FD2EF430438BA3500A34D9864C">
    <w:name w:val="AC82F5FD2EF430438BA3500A34D9864C"/>
    <w:rsid w:val="006B4AA6"/>
  </w:style>
  <w:style w:type="paragraph" w:customStyle="1" w:styleId="5BC622956FBFD04EA0346028B29BCCDB">
    <w:name w:val="5BC622956FBFD04EA0346028B29BCCDB"/>
    <w:rsid w:val="006B4AA6"/>
  </w:style>
  <w:style w:type="paragraph" w:customStyle="1" w:styleId="24587E235F5A3241994D1A55BB9658A2">
    <w:name w:val="24587E235F5A3241994D1A55BB9658A2"/>
    <w:rsid w:val="006B4AA6"/>
  </w:style>
  <w:style w:type="paragraph" w:customStyle="1" w:styleId="CFFF6D8DAA2DE94A89673DF2720A8E9C">
    <w:name w:val="CFFF6D8DAA2DE94A89673DF2720A8E9C"/>
    <w:rsid w:val="006B4AA6"/>
  </w:style>
  <w:style w:type="paragraph" w:customStyle="1" w:styleId="171593489DE4B141AA4B564037533356">
    <w:name w:val="171593489DE4B141AA4B564037533356"/>
    <w:rsid w:val="006B4AA6"/>
  </w:style>
  <w:style w:type="paragraph" w:customStyle="1" w:styleId="37530039EA4A6A4AB8C58942B9B27729">
    <w:name w:val="37530039EA4A6A4AB8C58942B9B27729"/>
    <w:rsid w:val="006B4AA6"/>
  </w:style>
  <w:style w:type="paragraph" w:customStyle="1" w:styleId="A2BDAFA38775E04B95D8E1A9EE4D8267">
    <w:name w:val="A2BDAFA38775E04B95D8E1A9EE4D8267"/>
    <w:rsid w:val="006B4AA6"/>
  </w:style>
  <w:style w:type="paragraph" w:customStyle="1" w:styleId="B5B957448FB5AE469876E028BD74B1E1">
    <w:name w:val="B5B957448FB5AE469876E028BD74B1E1"/>
    <w:rsid w:val="006B4AA6"/>
  </w:style>
  <w:style w:type="paragraph" w:customStyle="1" w:styleId="48FA43E68115CB41B7824723F9FCA8FA">
    <w:name w:val="48FA43E68115CB41B7824723F9FCA8FA"/>
    <w:rsid w:val="006B4AA6"/>
  </w:style>
  <w:style w:type="paragraph" w:customStyle="1" w:styleId="AB9C752E558BF045AEB8BD99CCE1AB4D">
    <w:name w:val="AB9C752E558BF045AEB8BD99CCE1AB4D"/>
    <w:rsid w:val="006B4AA6"/>
  </w:style>
  <w:style w:type="paragraph" w:customStyle="1" w:styleId="6E4DE623FFDF094EA1C02DF2516101BF">
    <w:name w:val="6E4DE623FFDF094EA1C02DF2516101BF"/>
    <w:rsid w:val="006B4AA6"/>
  </w:style>
  <w:style w:type="paragraph" w:customStyle="1" w:styleId="74C3519A1779924EA9F3CFABD0B70519">
    <w:name w:val="74C3519A1779924EA9F3CFABD0B70519"/>
    <w:rsid w:val="006B4AA6"/>
  </w:style>
  <w:style w:type="paragraph" w:customStyle="1" w:styleId="BB073F0F5B87034F8BA21E6F7B3ADB95">
    <w:name w:val="BB073F0F5B87034F8BA21E6F7B3ADB95"/>
    <w:rsid w:val="006B4AA6"/>
  </w:style>
  <w:style w:type="paragraph" w:customStyle="1" w:styleId="E734088AB5CE3A48895637FE54CE2A44">
    <w:name w:val="E734088AB5CE3A48895637FE54CE2A44"/>
    <w:rsid w:val="006B4AA6"/>
  </w:style>
  <w:style w:type="paragraph" w:customStyle="1" w:styleId="D7C4E9AE14B141429142291F551A0055">
    <w:name w:val="D7C4E9AE14B141429142291F551A0055"/>
    <w:rsid w:val="006B4AA6"/>
  </w:style>
  <w:style w:type="paragraph" w:customStyle="1" w:styleId="B61A846AA70AD747BA7EDB82E57CB97E">
    <w:name w:val="B61A846AA70AD747BA7EDB82E57CB97E"/>
    <w:rsid w:val="006B4AA6"/>
  </w:style>
  <w:style w:type="paragraph" w:customStyle="1" w:styleId="662D7D29205D544ABF3CB3BE9B984AE4">
    <w:name w:val="662D7D29205D544ABF3CB3BE9B984AE4"/>
    <w:rsid w:val="006B4AA6"/>
  </w:style>
  <w:style w:type="paragraph" w:customStyle="1" w:styleId="9BDE8693E521AA4999FAF7F22F3DFF0F">
    <w:name w:val="9BDE8693E521AA4999FAF7F22F3DFF0F"/>
    <w:rsid w:val="006B4AA6"/>
  </w:style>
  <w:style w:type="paragraph" w:customStyle="1" w:styleId="E690CAC3A0E9254E972FF17618D361B7">
    <w:name w:val="E690CAC3A0E9254E972FF17618D361B7"/>
    <w:rsid w:val="006B4AA6"/>
  </w:style>
  <w:style w:type="paragraph" w:customStyle="1" w:styleId="5345F7DCBEEFE546835657E07751AC95">
    <w:name w:val="5345F7DCBEEFE546835657E07751AC95"/>
    <w:rsid w:val="006B4AA6"/>
  </w:style>
  <w:style w:type="paragraph" w:customStyle="1" w:styleId="C1B4EE3B2DFB904D9B4D1226004FADEE">
    <w:name w:val="C1B4EE3B2DFB904D9B4D1226004FADEE"/>
    <w:rsid w:val="006B4AA6"/>
  </w:style>
  <w:style w:type="paragraph" w:customStyle="1" w:styleId="A29BBE70E9771F4FABF5C338ACD73163">
    <w:name w:val="A29BBE70E9771F4FABF5C338ACD73163"/>
    <w:rsid w:val="006B4AA6"/>
  </w:style>
  <w:style w:type="paragraph" w:customStyle="1" w:styleId="39A2950B0C8B834F95917ED1B544BA05">
    <w:name w:val="39A2950B0C8B834F95917ED1B544BA05"/>
    <w:rsid w:val="006B4AA6"/>
  </w:style>
  <w:style w:type="paragraph" w:customStyle="1" w:styleId="19F78D7944D7914CA2A06AC726F7966D">
    <w:name w:val="19F78D7944D7914CA2A06AC726F7966D"/>
    <w:rsid w:val="006B4AA6"/>
  </w:style>
  <w:style w:type="paragraph" w:customStyle="1" w:styleId="3CCD3020688A7645912BD38279D34CDC">
    <w:name w:val="3CCD3020688A7645912BD38279D34CDC"/>
    <w:rsid w:val="006B4AA6"/>
  </w:style>
  <w:style w:type="paragraph" w:customStyle="1" w:styleId="18F04822AF203B4CA9BE1AD3B149347C">
    <w:name w:val="18F04822AF203B4CA9BE1AD3B149347C"/>
    <w:rsid w:val="006B4AA6"/>
  </w:style>
  <w:style w:type="paragraph" w:customStyle="1" w:styleId="8BB84831D4E1BA4B9E3B4C16124A5342">
    <w:name w:val="8BB84831D4E1BA4B9E3B4C16124A5342"/>
    <w:rsid w:val="006B4AA6"/>
  </w:style>
  <w:style w:type="paragraph" w:customStyle="1" w:styleId="8D813F7DBB904C42B66807888F6F23DE">
    <w:name w:val="8D813F7DBB904C42B66807888F6F23DE"/>
    <w:rsid w:val="006B4AA6"/>
  </w:style>
  <w:style w:type="paragraph" w:customStyle="1" w:styleId="F8A8A9DB678DE44AAA7BFC2E9BCA202B">
    <w:name w:val="F8A8A9DB678DE44AAA7BFC2E9BCA202B"/>
    <w:rsid w:val="006B4AA6"/>
  </w:style>
  <w:style w:type="paragraph" w:customStyle="1" w:styleId="DEA2DC522B36374EAAA9E3B630F2FDCD">
    <w:name w:val="DEA2DC522B36374EAAA9E3B630F2FDCD"/>
    <w:rsid w:val="006B4AA6"/>
  </w:style>
  <w:style w:type="paragraph" w:customStyle="1" w:styleId="2527DF7A3AAA5B49877561C4E172D49F">
    <w:name w:val="2527DF7A3AAA5B49877561C4E172D49F"/>
    <w:rsid w:val="00A02A95"/>
  </w:style>
  <w:style w:type="paragraph" w:customStyle="1" w:styleId="9572754998B22B40B1C43A3A652AC6C1">
    <w:name w:val="9572754998B22B40B1C43A3A652AC6C1"/>
    <w:rsid w:val="00A02A95"/>
  </w:style>
  <w:style w:type="paragraph" w:customStyle="1" w:styleId="B840A5ACD6DAF24BB3D38495AFCABA8C">
    <w:name w:val="B840A5ACD6DAF24BB3D38495AFCABA8C"/>
    <w:rsid w:val="00DC32C6"/>
  </w:style>
  <w:style w:type="paragraph" w:customStyle="1" w:styleId="08948B30B888344DBF048EC4C4E912C6">
    <w:name w:val="08948B30B888344DBF048EC4C4E912C6"/>
    <w:rsid w:val="00DC32C6"/>
  </w:style>
  <w:style w:type="paragraph" w:customStyle="1" w:styleId="ADBEB25ADD564C498A681ED9271B7A18">
    <w:name w:val="ADBEB25ADD564C498A681ED9271B7A18"/>
    <w:rsid w:val="00DC32C6"/>
  </w:style>
  <w:style w:type="paragraph" w:customStyle="1" w:styleId="5F2F5A66365BBC4687A4DCF82ED6792B">
    <w:name w:val="5F2F5A66365BBC4687A4DCF82ED6792B"/>
    <w:rsid w:val="00DC32C6"/>
  </w:style>
  <w:style w:type="paragraph" w:customStyle="1" w:styleId="301F5CC5DFC9DA4BB0AFD06D2303B5B1">
    <w:name w:val="301F5CC5DFC9DA4BB0AFD06D2303B5B1"/>
    <w:rsid w:val="00DC32C6"/>
  </w:style>
  <w:style w:type="paragraph" w:customStyle="1" w:styleId="57DA2BD8135C284EB21B62EB69138292">
    <w:name w:val="57DA2BD8135C284EB21B62EB69138292"/>
    <w:rsid w:val="00DC32C6"/>
  </w:style>
  <w:style w:type="paragraph" w:customStyle="1" w:styleId="8C027DB67E477A468DA53FC7526AAF36">
    <w:name w:val="8C027DB67E477A468DA53FC7526AAF36"/>
    <w:rsid w:val="00910E31"/>
  </w:style>
  <w:style w:type="paragraph" w:customStyle="1" w:styleId="11035A72ABD5114483C103A9281EDD86">
    <w:name w:val="11035A72ABD5114483C103A9281EDD86"/>
    <w:rsid w:val="00910E31"/>
  </w:style>
  <w:style w:type="paragraph" w:customStyle="1" w:styleId="6C9188F62469BC44992B5301BF994403">
    <w:name w:val="6C9188F62469BC44992B5301BF994403"/>
    <w:rsid w:val="00910E31"/>
  </w:style>
  <w:style w:type="paragraph" w:customStyle="1" w:styleId="291B7F001636A7448F1535A72FEB6933">
    <w:name w:val="291B7F001636A7448F1535A72FEB6933"/>
    <w:rsid w:val="00910E31"/>
  </w:style>
  <w:style w:type="paragraph" w:customStyle="1" w:styleId="1400A1288D384F41A155B5A3E5B1F2D6">
    <w:name w:val="1400A1288D384F41A155B5A3E5B1F2D6"/>
    <w:rsid w:val="0006430C"/>
  </w:style>
  <w:style w:type="paragraph" w:customStyle="1" w:styleId="1EDCE3B30A241D4C9A8CDBA344A352E4">
    <w:name w:val="1EDCE3B30A241D4C9A8CDBA344A352E4"/>
    <w:rsid w:val="0006430C"/>
  </w:style>
  <w:style w:type="paragraph" w:customStyle="1" w:styleId="15AC332870A29D4494939555C4E50182">
    <w:name w:val="15AC332870A29D4494939555C4E50182"/>
    <w:rsid w:val="0006430C"/>
  </w:style>
  <w:style w:type="paragraph" w:customStyle="1" w:styleId="960D5302836B214BB5CC3611FDB53BA2">
    <w:name w:val="960D5302836B214BB5CC3611FDB53BA2"/>
    <w:rsid w:val="0006430C"/>
  </w:style>
  <w:style w:type="paragraph" w:customStyle="1" w:styleId="BDFB3B3F3C6AB543A4CEAB36C2D827F0">
    <w:name w:val="BDFB3B3F3C6AB543A4CEAB36C2D827F0"/>
    <w:rsid w:val="0006430C"/>
  </w:style>
  <w:style w:type="paragraph" w:customStyle="1" w:styleId="CB35F99227BB1845A054E1F21EEB438F">
    <w:name w:val="CB35F99227BB1845A054E1F21EEB438F"/>
    <w:rsid w:val="0006430C"/>
  </w:style>
  <w:style w:type="paragraph" w:customStyle="1" w:styleId="FBF1781F19F20A4F9BF2DB8B3D0DEED6">
    <w:name w:val="FBF1781F19F20A4F9BF2DB8B3D0DEED6"/>
    <w:rsid w:val="0006430C"/>
  </w:style>
  <w:style w:type="paragraph" w:customStyle="1" w:styleId="E69ADAF61D0CD6448866B1943CA97B12">
    <w:name w:val="E69ADAF61D0CD6448866B1943CA97B12"/>
    <w:rsid w:val="0015068C"/>
  </w:style>
  <w:style w:type="paragraph" w:customStyle="1" w:styleId="3CBA0F6FCB037F469CF0B775ACA8E6CB">
    <w:name w:val="3CBA0F6FCB037F469CF0B775ACA8E6CB"/>
    <w:rsid w:val="0015068C"/>
  </w:style>
  <w:style w:type="paragraph" w:customStyle="1" w:styleId="B23BE95B43E76B4F8D16C65E19942661">
    <w:name w:val="B23BE95B43E76B4F8D16C65E19942661"/>
    <w:rsid w:val="0015068C"/>
  </w:style>
  <w:style w:type="paragraph" w:customStyle="1" w:styleId="1B3E18EAF8676B42996ADEE1C6FB15F0">
    <w:name w:val="1B3E18EAF8676B42996ADEE1C6FB15F0"/>
    <w:rsid w:val="0015068C"/>
  </w:style>
  <w:style w:type="paragraph" w:customStyle="1" w:styleId="DD654ABFCD6DC44290638A8C5CB04990">
    <w:name w:val="DD654ABFCD6DC44290638A8C5CB04990"/>
    <w:rsid w:val="00C017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2009-07-27T09:27:17+00:00</AssetStart>
    <PublishStatusLookup xmlns="4873beb7-5857-4685-be1f-d57550cc96cc">
      <Value>290598</Value>
      <Value>1330329</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english</OriginalSourceMarket>
    <ApprovalStatus xmlns="4873beb7-5857-4685-be1f-d57550cc96cc">InProgress</ApprovalStatus>
    <SourceTitle xmlns="4873beb7-5857-4685-be1f-d57550cc96cc">Functional resume</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english</DirectSourceMarket>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TP010378272</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643</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Functional resume</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147371</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9A99F-18DC-4A1C-8BE6-5251DAD9C088}">
  <ds:schemaRefs>
    <ds:schemaRef ds:uri="http://schemas.microsoft.com/sharepoint/v3/contenttype/forms"/>
  </ds:schemaRefs>
</ds:datastoreItem>
</file>

<file path=customXml/itemProps2.xml><?xml version="1.0" encoding="utf-8"?>
<ds:datastoreItem xmlns:ds="http://schemas.openxmlformats.org/officeDocument/2006/customXml" ds:itemID="{C3527CAD-2E22-4F1A-903D-2F1CD65DEB8E}">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EB06614-A726-4BA5-83BD-A5CD8A6EE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252713-5D7D-CA47-B241-FDF8B833B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TM10378272</Template>
  <TotalTime>3</TotalTime>
  <Pages>4</Pages>
  <Words>1316</Words>
  <Characters>7503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webdunia</Company>
  <LinksUpToDate>false</LinksUpToDate>
  <CharactersWithSpaces>8802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dc:title>
  <dc:creator>Nathan Brenner</dc:creator>
  <cp:lastModifiedBy>Nathan Brenner</cp:lastModifiedBy>
  <cp:revision>5</cp:revision>
  <cp:lastPrinted>2016-12-02T16:42:00Z</cp:lastPrinted>
  <dcterms:created xsi:type="dcterms:W3CDTF">2016-12-02T16:54:00Z</dcterms:created>
  <dcterms:modified xsi:type="dcterms:W3CDTF">2017-01-06T19:50:00Z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79;#Template 12;#95;#Microsoft Office Word 2007;#448;#Microsoft Office Word 2010</vt:lpwstr>
  </property>
  <property fmtid="{D5CDD505-2E9C-101B-9397-08002B2CF9AE}" pid="8" name="PolicheckCounter">
    <vt:lpwstr>0</vt:lpwstr>
  </property>
  <property fmtid="{D5CDD505-2E9C-101B-9397-08002B2CF9AE}" pid="9" name="APTrustLevel">
    <vt:r8>1</vt:r8>
  </property>
</Properties>
</file>