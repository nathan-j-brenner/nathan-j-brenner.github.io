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495E35"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4DDC07E3" w14:textId="4F064142" w:rsidR="00910CBB" w:rsidRDefault="00910CBB" w:rsidP="005A6E1E">
            <w:pPr>
              <w:pStyle w:val="PersonalInfo"/>
            </w:pPr>
            <w:bookmarkStart w:id="0" w:name="_GoBack"/>
            <w:bookmarkEnd w:id="0"/>
          </w:p>
        </w:tc>
        <w:tc>
          <w:tcPr>
            <w:tcW w:w="2697" w:type="pct"/>
            <w:gridSpan w:val="2"/>
            <w:shd w:val="clear" w:color="auto" w:fill="auto"/>
            <w:vAlign w:val="bottom"/>
          </w:tcPr>
          <w:p w14:paraId="0D2777EB" w14:textId="418B8BB8" w:rsidR="00910CBB" w:rsidRDefault="00495E35"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495E35" w:rsidP="005A6E1E">
                    <w:pPr>
                      <w:pStyle w:val="PersonalInfoRight"/>
                    </w:pPr>
                  </w:p>
                </w:sdtContent>
              </w:sdt>
              <w:p w14:paraId="58A251A9" w14:textId="77777777" w:rsidR="00910CBB" w:rsidRDefault="00495E35"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495E35"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495E35"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5EBA2782" w:rsidR="00A00DAD" w:rsidRDefault="00A00DAD" w:rsidP="00A00DAD">
                <w:pPr>
                  <w:pStyle w:val="BulletedList"/>
                </w:pPr>
                <w:r>
                  <w:t>collaboration: git/gitHub, harvest, slack, basecamp, trello</w:t>
                </w:r>
                <w:r w:rsidR="00D900BD">
                  <w:t>, asana</w:t>
                </w:r>
              </w:p>
              <w:p w14:paraId="67EB6D19" w14:textId="268AA1C9" w:rsidR="00A00DAD" w:rsidRDefault="00A00DAD" w:rsidP="00A00DAD">
                <w:pPr>
                  <w:pStyle w:val="BulletedList"/>
                </w:pPr>
                <w:r>
                  <w:t>qa: mocha.js, chai.js</w:t>
                </w:r>
                <w:r w:rsidR="00D900BD">
                  <w:t>, jasmine</w:t>
                </w:r>
              </w:p>
              <w:p w14:paraId="292479A0" w14:textId="2E1D2491" w:rsidR="001E5C69" w:rsidRPr="001E5C69" w:rsidRDefault="00495E35"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74CEC931" w14:textId="32EF2CE5" w:rsidR="006777D8" w:rsidRPr="005A6E1E" w:rsidRDefault="00495E35" w:rsidP="006777D8">
            <w:pPr>
              <w:pStyle w:val="ContentBodyBold"/>
              <w:rPr>
                <w:rStyle w:val="ContentBodyChar"/>
              </w:rPr>
            </w:pPr>
            <w:sdt>
              <w:sdtPr>
                <w:id w:val="233817622"/>
                <w:placeholder>
                  <w:docPart w:val="8C027DB67E477A468DA53FC7526AAF36"/>
                </w:placeholder>
                <w:date>
                  <w:dateFormat w:val="MMMM d, yyyy"/>
                  <w:lid w:val="en-US"/>
                  <w:storeMappedDataAs w:val="dateTime"/>
                  <w:calendar w:val="gregorian"/>
                </w:date>
              </w:sdtPr>
              <w:sdtEndPr/>
              <w:sdtContent>
                <w:r w:rsidR="006777D8">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7C2B2CAA" w:rsidR="006777D8" w:rsidRDefault="006777D8" w:rsidP="006777D8">
            <w:pPr>
              <w:pStyle w:val="ListParagraph"/>
              <w:numPr>
                <w:ilvl w:val="0"/>
                <w:numId w:val="6"/>
              </w:numPr>
              <w:ind w:left="335" w:hanging="335"/>
              <w:rPr>
                <w:rStyle w:val="ContentBodyChar"/>
              </w:rPr>
            </w:pPr>
            <w:r>
              <w:rPr>
                <w:rStyle w:val="ContentBodyChar"/>
              </w:rPr>
              <w:t>T</w:t>
            </w:r>
            <w:r w:rsidRPr="006777D8">
              <w:rPr>
                <w:rStyle w:val="ContentBodyChar"/>
              </w:rPr>
              <w:t>he product is a cross platform app built with Ionic.  I've been writing Angular controllers, services, views, and tests in TypeScript with a backend developer.</w:t>
            </w:r>
          </w:p>
          <w:p w14:paraId="647F7B8A" w14:textId="77777777" w:rsidR="006777D8" w:rsidRDefault="006777D8" w:rsidP="00FC22DF">
            <w:pPr>
              <w:pStyle w:val="ContentBodyBold"/>
            </w:pPr>
          </w:p>
          <w:p w14:paraId="0C412835" w14:textId="77777777" w:rsidR="00FC22DF" w:rsidRPr="005A6E1E" w:rsidRDefault="00495E35"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495E35"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495E35"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EndPr/>
              <w:sdtContent>
                <w:r w:rsidR="00FC22DF">
                  <w:t>November 2010 – December 2015</w:t>
                </w:r>
              </w:sdtContent>
            </w:sdt>
          </w:p>
          <w:p w14:paraId="42E1984C" w14:textId="553B6F19" w:rsidR="00FC22DF" w:rsidRDefault="00495E35" w:rsidP="000D7F41">
            <w:pPr>
              <w:ind w:left="335"/>
              <w:rPr>
                <w:rStyle w:val="ContentBodyChar"/>
              </w:rPr>
            </w:pPr>
            <w:sdt>
              <w:sdtPr>
                <w:rPr>
                  <w:rStyle w:val="ContentBodyChar"/>
                </w:rPr>
                <w:id w:val="1936094054"/>
                <w:placeholder>
                  <w:docPart w:val="D3DB4D2527C70B4ABEC49118F5D1A5BF"/>
                </w:placeholder>
              </w:sdtPr>
              <w:sdtEndPr>
                <w:rPr>
                  <w:rStyle w:val="ContentBodyChar"/>
                </w:rPr>
              </w:sdtEnd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EndPr>
                <w:rPr>
                  <w:rStyle w:val="ContentBodyChar"/>
                </w:rPr>
              </w:sdtEnd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EndPr>
                <w:rPr>
                  <w:rStyle w:val="ContentBodyChar"/>
                </w:rPr>
              </w:sdtEnd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495E35"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EndPr/>
              <w:sdtContent>
                <w:r w:rsidR="00FC22DF">
                  <w:t>August 2014 – October 2014</w:t>
                </w:r>
              </w:sdtContent>
            </w:sdt>
          </w:p>
          <w:p w14:paraId="079209D0" w14:textId="3464FDD2" w:rsidR="00FC22DF" w:rsidRDefault="00495E35" w:rsidP="000D7F41">
            <w:pPr>
              <w:ind w:left="335"/>
              <w:rPr>
                <w:rStyle w:val="ContentBodyChar"/>
              </w:rPr>
            </w:pPr>
            <w:sdt>
              <w:sdtPr>
                <w:rPr>
                  <w:rStyle w:val="ContentBodyChar"/>
                </w:rPr>
                <w:id w:val="-1461655251"/>
                <w:placeholder>
                  <w:docPart w:val="E869C71B6950CE4D879546FE29A0573D"/>
                </w:placeholder>
              </w:sdtPr>
              <w:sdtEndPr>
                <w:rPr>
                  <w:rStyle w:val="ContentBodyChar"/>
                </w:rPr>
              </w:sdtEnd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EndPr>
                <w:rPr>
                  <w:rStyle w:val="ContentBodyChar"/>
                </w:rPr>
              </w:sdtEnd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EndPr>
                <w:rPr>
                  <w:rStyle w:val="ContentBodyChar"/>
                </w:rPr>
              </w:sdtEnd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495E35"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165CF49F" w:rsidR="00FC22DF" w:rsidRDefault="00495E35"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495E35"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495E35"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3E86DB24"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495E35"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495E35"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495E35"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495E35" w:rsidP="00FC22DF">
                <w:pPr>
                  <w:pStyle w:val="BulletedList"/>
                  <w:numPr>
                    <w:ilvl w:val="0"/>
                    <w:numId w:val="0"/>
                  </w:numPr>
                  <w:ind w:left="360"/>
                </w:pPr>
              </w:p>
            </w:sdtContent>
          </w:sdt>
          <w:sdt>
            <w:sdtPr>
              <w:rPr>
                <w:rStyle w:val="ContentBodyChar"/>
              </w:rPr>
              <w:id w:val="5444215"/>
              <w:placeholder>
                <w:docPart w:val="ACCBA133B5E8BF40947932E7517C4F1C"/>
              </w:placeholder>
            </w:sdtPr>
            <w:sdtEndPr>
              <w:rPr>
                <w:rStyle w:val="ContentBodyChar"/>
              </w:rPr>
            </w:sdtEnd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495E35"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End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EndPr>
              <w:rPr>
                <w:rStyle w:val="ContentBodyChar"/>
              </w:rPr>
            </w:sdtEnd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495E35" w:rsidP="000D7F41">
                <w:pPr>
                  <w:pStyle w:val="BulletedList"/>
                  <w:numPr>
                    <w:ilvl w:val="0"/>
                    <w:numId w:val="0"/>
                  </w:numPr>
                  <w:ind w:left="360"/>
                </w:pPr>
              </w:p>
            </w:sdtContent>
          </w:sdt>
          <w:sdt>
            <w:sdtPr>
              <w:id w:val="-563026232"/>
              <w:placeholder>
                <w:docPart w:val="3DC70B82A4CFD842BB4BF355353D0BE0"/>
              </w:placeholder>
            </w:sdtPr>
            <w:sdtEnd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495E35">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495E35"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2014-current</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495E35"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495E35"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495E35"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495E35"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495E35"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D84966" w:rsidRDefault="00D84966">
      <w:pPr>
        <w:spacing w:after="0" w:line="240" w:lineRule="auto"/>
      </w:pPr>
      <w:r>
        <w:separator/>
      </w:r>
    </w:p>
  </w:endnote>
  <w:endnote w:type="continuationSeparator" w:id="0">
    <w:p w14:paraId="25F166A8" w14:textId="77777777" w:rsidR="00D84966" w:rsidRDefault="00D84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D84966" w:rsidRDefault="00D84966">
      <w:pPr>
        <w:spacing w:after="0" w:line="240" w:lineRule="auto"/>
      </w:pPr>
      <w:r>
        <w:separator/>
      </w:r>
    </w:p>
  </w:footnote>
  <w:footnote w:type="continuationSeparator" w:id="0">
    <w:p w14:paraId="2E0AAD24" w14:textId="77777777" w:rsidR="00D84966" w:rsidRDefault="00D849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D84966" w:rsidRDefault="00495E35">
    <w:pPr>
      <w:pStyle w:val="Header"/>
    </w:pPr>
    <w:sdt>
      <w:sdtPr>
        <w:id w:val="171999623"/>
        <w:placeholder>
          <w:docPart w:val="B840A5ACD6DAF24BB3D38495AFCABA8C"/>
        </w:placeholder>
        <w:temporary/>
        <w:showingPlcHdr/>
      </w:sdtPr>
      <w:sdtEndPr/>
      <w:sdtContent>
        <w:r w:rsidR="00D84966">
          <w:t>[Type text]</w:t>
        </w:r>
      </w:sdtContent>
    </w:sdt>
    <w:r w:rsidR="00D84966">
      <w:ptab w:relativeTo="margin" w:alignment="center" w:leader="none"/>
    </w:r>
    <w:sdt>
      <w:sdtPr>
        <w:id w:val="171999624"/>
        <w:placeholder>
          <w:docPart w:val="08948B30B888344DBF048EC4C4E912C6"/>
        </w:placeholder>
        <w:temporary/>
        <w:showingPlcHdr/>
      </w:sdtPr>
      <w:sdtEndPr/>
      <w:sdtContent>
        <w:r w:rsidR="00D84966">
          <w:t>[Type text]</w:t>
        </w:r>
      </w:sdtContent>
    </w:sdt>
    <w:r w:rsidR="00D84966">
      <w:ptab w:relativeTo="margin" w:alignment="right" w:leader="none"/>
    </w:r>
    <w:sdt>
      <w:sdtPr>
        <w:id w:val="171999625"/>
        <w:placeholder>
          <w:docPart w:val="ADBEB25ADD564C498A681ED9271B7A18"/>
        </w:placeholder>
        <w:temporary/>
        <w:showingPlcHdr/>
      </w:sdtPr>
      <w:sdtEndPr/>
      <w:sdtContent>
        <w:r w:rsidR="00D84966">
          <w:t>[Type text]</w:t>
        </w:r>
      </w:sdtContent>
    </w:sdt>
  </w:p>
  <w:p w14:paraId="197F6350" w14:textId="77777777" w:rsidR="00D84966" w:rsidRDefault="00D849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D84966" w:rsidRDefault="00D84966">
    <w:pPr>
      <w:pStyle w:val="Header"/>
    </w:pPr>
    <w:r>
      <w:ptab w:relativeTo="margin" w:alignment="center" w:leader="none"/>
    </w:r>
    <w:r>
      <w:ptab w:relativeTo="margin" w:alignment="right" w:leader="none"/>
    </w:r>
    <w:r>
      <w:t>Resume: Nathan Brenner</w:t>
    </w:r>
  </w:p>
  <w:p w14:paraId="0B7D68FF" w14:textId="77777777" w:rsidR="00D84966" w:rsidRDefault="00D849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95E35"/>
    <w:rsid w:val="004F192A"/>
    <w:rsid w:val="00541753"/>
    <w:rsid w:val="005A6E1E"/>
    <w:rsid w:val="00644AE9"/>
    <w:rsid w:val="00647056"/>
    <w:rsid w:val="006777D8"/>
    <w:rsid w:val="00710776"/>
    <w:rsid w:val="007B5ABE"/>
    <w:rsid w:val="008053D9"/>
    <w:rsid w:val="008767AA"/>
    <w:rsid w:val="008D3E8A"/>
    <w:rsid w:val="00906340"/>
    <w:rsid w:val="00910CBB"/>
    <w:rsid w:val="0092020E"/>
    <w:rsid w:val="00985588"/>
    <w:rsid w:val="00A00DAD"/>
    <w:rsid w:val="00A20BF2"/>
    <w:rsid w:val="00AA6298"/>
    <w:rsid w:val="00AF599C"/>
    <w:rsid w:val="00AF7026"/>
    <w:rsid w:val="00B1053A"/>
    <w:rsid w:val="00B37559"/>
    <w:rsid w:val="00B47F27"/>
    <w:rsid w:val="00D313CE"/>
    <w:rsid w:val="00D41CE6"/>
    <w:rsid w:val="00D84966"/>
    <w:rsid w:val="00D900BD"/>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8C027DB67E477A468DA53FC7526AAF36"/>
        <w:category>
          <w:name w:val="General"/>
          <w:gallery w:val="placeholder"/>
        </w:category>
        <w:types>
          <w:type w:val="bbPlcHdr"/>
        </w:types>
        <w:behaviors>
          <w:behavior w:val="content"/>
        </w:behaviors>
        <w:guid w:val="{195A9F68-EDF4-5944-AF5A-29120F2F6E21}"/>
      </w:docPartPr>
      <w:docPartBody>
        <w:p w:rsidR="005B55B7" w:rsidRDefault="00910E31" w:rsidP="00910E31">
          <w:pPr>
            <w:pStyle w:val="8C027DB67E477A468DA53FC7526AAF36"/>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5B55B7"/>
    <w:rsid w:val="006B4AA6"/>
    <w:rsid w:val="007316C9"/>
    <w:rsid w:val="00910E31"/>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138EC1-0B0B-1E45-84E3-15804C95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68</TotalTime>
  <Pages>4</Pages>
  <Words>1053</Words>
  <Characters>6006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12</cp:revision>
  <dcterms:created xsi:type="dcterms:W3CDTF">2015-08-24T01:09:00Z</dcterms:created>
  <dcterms:modified xsi:type="dcterms:W3CDTF">2016-01-15T05:24:00Z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